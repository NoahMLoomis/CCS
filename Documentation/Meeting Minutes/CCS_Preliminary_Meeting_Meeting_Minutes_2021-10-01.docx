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4A2" w14:textId="082A66D0" w:rsidR="00907FCF" w:rsidRDefault="00CF3A1F">
      <w:pPr>
        <w:pStyle w:val="Title"/>
      </w:pPr>
      <w:sdt>
        <w:sdtPr>
          <w:id w:val="1201997153"/>
          <w:placeholder>
            <w:docPart w:val="160E122DB16C437FB277537B2CC13771"/>
          </w:placeholder>
          <w15:appearance w15:val="hidden"/>
        </w:sdtPr>
        <w:sdtEndPr/>
        <w:sdtContent>
          <w:r w:rsidR="3EE864F1">
            <w:t>Coding Challenge System Preliminary Meeting</w:t>
          </w:r>
        </w:sdtContent>
      </w:sdt>
      <w:r w:rsidR="3C229992">
        <w:t xml:space="preserve"> |MINUTES</w:t>
      </w:r>
    </w:p>
    <w:p w14:paraId="2B5EA02B" w14:textId="2E09913D" w:rsidR="00170F6A" w:rsidRDefault="3C229992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1-10-01T13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73333">
            <w:rPr>
              <w:rStyle w:val="SubtleEmphasis"/>
            </w:rPr>
            <w:t>10/1/2021 1:00 PM</w:t>
          </w:r>
        </w:sdtContent>
      </w:sdt>
      <w:r w:rsidR="749456C3">
        <w:t xml:space="preserve"> </w:t>
      </w:r>
    </w:p>
    <w:p w14:paraId="683356A1" w14:textId="3EB1E4D9" w:rsidR="00907FCF" w:rsidRDefault="5CCC0433" w:rsidP="47A50561">
      <w:pPr>
        <w:rPr>
          <w:rStyle w:val="SubtleEmphasis"/>
        </w:rPr>
      </w:pPr>
      <w:r w:rsidRPr="47A50561">
        <w:rPr>
          <w:color w:val="9F2936" w:themeColor="accent2"/>
        </w:rPr>
        <w:t xml:space="preserve">Meeting </w:t>
      </w:r>
      <w:r w:rsidR="64E56FAE" w:rsidRPr="47A50561">
        <w:rPr>
          <w:color w:val="9F2936" w:themeColor="accent2"/>
        </w:rPr>
        <w:t>location</w:t>
      </w:r>
      <w:sdt>
        <w:sdtPr>
          <w:rPr>
            <w:rStyle w:val="SubtleEmphasis"/>
          </w:rPr>
          <w:id w:val="1972525081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Pr="47A50561">
            <w:rPr>
              <w:rStyle w:val="SubtleEmphasis"/>
            </w:rPr>
            <w:t xml:space="preserve">: </w:t>
          </w:r>
          <w:r w:rsidRPr="47A50561">
            <w:rPr>
              <w:rStyle w:val="SubtleEmphasis"/>
              <w:i w:val="0"/>
              <w:iCs w:val="0"/>
              <w:color w:val="9F2936" w:themeColor="accent2"/>
            </w:rPr>
            <w:t>Heritage College - C201</w:t>
          </w:r>
        </w:sdtContent>
      </w:sdt>
    </w:p>
    <w:p w14:paraId="571D0CEB" w14:textId="710C7E32" w:rsidR="00170F6A" w:rsidRDefault="00170F6A" w:rsidP="7DAE3F33">
      <w:pPr>
        <w:pStyle w:val="Heading1"/>
      </w:pPr>
      <w:r>
        <w:t>Attendees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67E1" w14:paraId="53EDBBD4" w14:textId="77777777" w:rsidTr="7DAE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0856C8A" w14:textId="72014988" w:rsidR="00E367E1" w:rsidRDefault="04D19B86" w:rsidP="47A50561">
            <w:pPr>
              <w:ind w:left="0"/>
            </w:pPr>
            <w:r>
              <w:t>Abraham Getachew</w:t>
            </w:r>
          </w:p>
        </w:tc>
        <w:tc>
          <w:tcPr>
            <w:tcW w:w="3597" w:type="dxa"/>
          </w:tcPr>
          <w:p w14:paraId="69A1A373" w14:textId="4FFCC510" w:rsidR="00E367E1" w:rsidRDefault="04D19B86" w:rsidP="47A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Scribe</w:t>
            </w:r>
          </w:p>
        </w:tc>
        <w:tc>
          <w:tcPr>
            <w:tcW w:w="3597" w:type="dxa"/>
          </w:tcPr>
          <w:p w14:paraId="79087141" w14:textId="77777777" w:rsidR="00E367E1" w:rsidRDefault="00E367E1" w:rsidP="00E367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7E1" w14:paraId="025508BC" w14:textId="77777777" w:rsidTr="7DAE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C758D41" w14:textId="555F7898" w:rsidR="76702C70" w:rsidRDefault="0555CDA8" w:rsidP="7DAE3F33">
            <w:pPr>
              <w:ind w:left="0"/>
            </w:pPr>
            <w:r>
              <w:t>Alex Dionne</w:t>
            </w:r>
          </w:p>
        </w:tc>
        <w:tc>
          <w:tcPr>
            <w:tcW w:w="3597" w:type="dxa"/>
          </w:tcPr>
          <w:p w14:paraId="22910FD8" w14:textId="28958967" w:rsidR="76702C70" w:rsidRDefault="0555C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11303B06" w14:textId="77777777" w:rsidR="00E367E1" w:rsidRDefault="00E367E1" w:rsidP="00E367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379" w14:paraId="714F4784" w14:textId="77777777" w:rsidTr="7DAE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8DC27B" w14:textId="7415D1C1" w:rsidR="47A50561" w:rsidRDefault="0555CDA8" w:rsidP="7DAE3F33">
            <w:pPr>
              <w:ind w:left="0"/>
            </w:pPr>
            <w:r w:rsidRPr="7DAE3F33">
              <w:t>Allan McDonald</w:t>
            </w:r>
          </w:p>
        </w:tc>
        <w:tc>
          <w:tcPr>
            <w:tcW w:w="3597" w:type="dxa"/>
          </w:tcPr>
          <w:p w14:paraId="670C8555" w14:textId="3AF1D425" w:rsidR="47A50561" w:rsidRDefault="0555CDA8" w:rsidP="7DAE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AE3F33">
              <w:t>Client</w:t>
            </w:r>
          </w:p>
        </w:tc>
        <w:tc>
          <w:tcPr>
            <w:tcW w:w="3597" w:type="dxa"/>
          </w:tcPr>
          <w:p w14:paraId="565E0E16" w14:textId="77777777" w:rsidR="00E23379" w:rsidRDefault="00E23379" w:rsidP="00E2337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7E1" w14:paraId="46C6EBF0" w14:textId="77777777" w:rsidTr="7DAE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934E392" w14:textId="00BDD42C" w:rsidR="7DAE3F33" w:rsidRDefault="7DAE3F33">
            <w:proofErr w:type="spellStart"/>
            <w:r>
              <w:t>Arsen</w:t>
            </w:r>
            <w:proofErr w:type="spellEnd"/>
            <w:r>
              <w:t xml:space="preserve"> Hakobyan</w:t>
            </w:r>
          </w:p>
        </w:tc>
        <w:tc>
          <w:tcPr>
            <w:tcW w:w="3597" w:type="dxa"/>
          </w:tcPr>
          <w:p w14:paraId="4DBD81F1" w14:textId="79F90D0B" w:rsidR="7DAE3F33" w:rsidRDefault="7DAE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428D6E22" w14:textId="77777777" w:rsidR="00E367E1" w:rsidRDefault="00E367E1" w:rsidP="00E367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500" w14:paraId="722DA64C" w14:textId="77777777" w:rsidTr="7DAE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09FE9D" w14:textId="6A9F9BD7" w:rsidR="7DAE3F33" w:rsidRDefault="7DAE3F33">
            <w:r>
              <w:t>Emmanuelle Fontaine</w:t>
            </w:r>
          </w:p>
        </w:tc>
        <w:tc>
          <w:tcPr>
            <w:tcW w:w="3597" w:type="dxa"/>
          </w:tcPr>
          <w:p w14:paraId="19EF26A9" w14:textId="65C8963E" w:rsidR="7DAE3F33" w:rsidRDefault="7DAE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6EC0B6B1" w14:textId="77777777" w:rsidR="001B1500" w:rsidRDefault="001B1500" w:rsidP="001B15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500" w14:paraId="2E0E6DF7" w14:textId="77777777" w:rsidTr="7DAE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C6FDF78" w14:textId="41B76EFB" w:rsidR="7DAE3F33" w:rsidRDefault="7DAE3F33">
            <w:proofErr w:type="spellStart"/>
            <w:r>
              <w:t>Nahom</w:t>
            </w:r>
            <w:proofErr w:type="spellEnd"/>
            <w:r>
              <w:t xml:space="preserve"> Haile</w:t>
            </w:r>
          </w:p>
        </w:tc>
        <w:tc>
          <w:tcPr>
            <w:tcW w:w="3597" w:type="dxa"/>
          </w:tcPr>
          <w:p w14:paraId="6E22DC0C" w14:textId="3ABEED48" w:rsidR="7DAE3F33" w:rsidRDefault="7DAE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195A08C0" w14:textId="77777777" w:rsidR="001B1500" w:rsidRDefault="001B1500" w:rsidP="001B15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500" w14:paraId="1E41E9A7" w14:textId="77777777" w:rsidTr="7DAE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F6C8EE2" w14:textId="7ACA6CBD" w:rsidR="7DAE3F33" w:rsidRDefault="7DAE3F33">
            <w:r>
              <w:t>Noah Loomis</w:t>
            </w:r>
          </w:p>
        </w:tc>
        <w:tc>
          <w:tcPr>
            <w:tcW w:w="3597" w:type="dxa"/>
          </w:tcPr>
          <w:p w14:paraId="76671451" w14:textId="51D16842" w:rsidR="7DAE3F33" w:rsidRDefault="7DAE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03E5B448" w14:textId="77777777" w:rsidR="001B1500" w:rsidRDefault="001B1500" w:rsidP="001B15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DAE3F33" w14:paraId="2796CA40" w14:textId="77777777" w:rsidTr="7DAE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5D85EBF" w14:textId="7FD4FA52" w:rsidR="7DAE3F33" w:rsidRDefault="7DAE3F33">
            <w:r>
              <w:t>Richard Chan</w:t>
            </w:r>
          </w:p>
        </w:tc>
        <w:tc>
          <w:tcPr>
            <w:tcW w:w="3597" w:type="dxa"/>
          </w:tcPr>
          <w:p w14:paraId="0E747D84" w14:textId="74F957A2" w:rsidR="7DAE3F33" w:rsidRDefault="7DAE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3597" w:type="dxa"/>
          </w:tcPr>
          <w:p w14:paraId="1886B929" w14:textId="475C777B" w:rsidR="7DAE3F33" w:rsidRDefault="7DAE3F33" w:rsidP="7DAE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DAE3F33" w14:paraId="1DC8FDAF" w14:textId="77777777" w:rsidTr="7DAE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42FD30C" w14:textId="73760A21" w:rsidR="7DAE3F33" w:rsidRDefault="7DAE3F33" w:rsidP="7DAE3F33">
            <w:proofErr w:type="spellStart"/>
            <w:r>
              <w:t>Zhaojiang</w:t>
            </w:r>
            <w:proofErr w:type="spellEnd"/>
            <w:r>
              <w:t xml:space="preserve"> </w:t>
            </w:r>
            <w:r w:rsidR="00D04D9B">
              <w:t>Z</w:t>
            </w:r>
            <w:r>
              <w:t>hong</w:t>
            </w:r>
          </w:p>
        </w:tc>
        <w:tc>
          <w:tcPr>
            <w:tcW w:w="3597" w:type="dxa"/>
          </w:tcPr>
          <w:p w14:paraId="69AFA98C" w14:textId="7BC47DAD" w:rsidR="7DAE3F33" w:rsidRDefault="7DAE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3597" w:type="dxa"/>
          </w:tcPr>
          <w:p w14:paraId="0D0ECD99" w14:textId="58DD9A06" w:rsidR="7DAE3F33" w:rsidRDefault="7DAE3F33" w:rsidP="7DAE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AD67AF" w14:textId="77777777" w:rsidR="00E367E1" w:rsidRDefault="749456C3">
      <w:pPr>
        <w:pStyle w:val="Heading1"/>
      </w:pPr>
      <w:r>
        <w:t>Invited but Did Not Attend</w:t>
      </w:r>
    </w:p>
    <w:p w14:paraId="02BD273A" w14:textId="4846A186" w:rsidR="50AE923B" w:rsidRDefault="50AE923B" w:rsidP="47A50561">
      <w:r>
        <w:t>N/A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02E6C6F9" w14:textId="0B892B0F" w:rsidR="003B53E1" w:rsidRDefault="026562FD" w:rsidP="47A50561">
      <w:r>
        <w:t>Coding Challenge System</w:t>
      </w:r>
      <w:r w:rsidR="33C06520">
        <w:t xml:space="preserve"> Preliminary Meeting</w:t>
      </w:r>
    </w:p>
    <w:p w14:paraId="6A6C0197" w14:textId="77777777" w:rsidR="00907FCF" w:rsidRDefault="749456C3">
      <w:pPr>
        <w:pStyle w:val="Heading1"/>
      </w:pPr>
      <w:r>
        <w:t>Discussion</w:t>
      </w:r>
      <w:r w:rsidR="3C229992">
        <w:t xml:space="preserve"> </w:t>
      </w:r>
      <w:r>
        <w:t>Topics</w:t>
      </w:r>
    </w:p>
    <w:p w14:paraId="684CF739" w14:textId="75EB8A7E" w:rsidR="5CEAC997" w:rsidRDefault="5CEAC997" w:rsidP="7DAE3F33">
      <w:pPr>
        <w:pStyle w:val="ListParagraph"/>
        <w:numPr>
          <w:ilvl w:val="0"/>
          <w:numId w:val="1"/>
        </w:numPr>
      </w:pPr>
      <w:r w:rsidRPr="7DAE3F33">
        <w:t>Advent of code style vs Code wars style in system design</w:t>
      </w:r>
    </w:p>
    <w:p w14:paraId="5D123313" w14:textId="31CBFFBD" w:rsidR="61A83CE7" w:rsidRDefault="61A83CE7" w:rsidP="7DAE3F33">
      <w:pPr>
        <w:pStyle w:val="ListParagraph"/>
        <w:numPr>
          <w:ilvl w:val="0"/>
          <w:numId w:val="1"/>
        </w:numPr>
      </w:pPr>
      <w:r w:rsidRPr="7DAE3F33">
        <w:t xml:space="preserve">Student </w:t>
      </w:r>
      <w:r w:rsidR="780D9653" w:rsidRPr="7DAE3F33">
        <w:t xml:space="preserve">and </w:t>
      </w:r>
      <w:r w:rsidRPr="7DAE3F33">
        <w:t>access to challenges</w:t>
      </w:r>
    </w:p>
    <w:p w14:paraId="645E380F" w14:textId="36ED71A0" w:rsidR="7F40E85E" w:rsidRDefault="7F40E85E" w:rsidP="7DAE3F33">
      <w:pPr>
        <w:pStyle w:val="ListParagraph"/>
        <w:numPr>
          <w:ilvl w:val="0"/>
          <w:numId w:val="1"/>
        </w:numPr>
      </w:pPr>
      <w:r w:rsidRPr="7DAE3F33">
        <w:t>Priorities for Coding Challenge System Trade Offs</w:t>
      </w:r>
    </w:p>
    <w:p w14:paraId="1DA83A04" w14:textId="22B66214" w:rsidR="7F40E85E" w:rsidRDefault="7F40E85E" w:rsidP="7DAE3F33">
      <w:pPr>
        <w:pStyle w:val="ListParagraph"/>
        <w:numPr>
          <w:ilvl w:val="0"/>
          <w:numId w:val="1"/>
        </w:numPr>
      </w:pPr>
      <w:r w:rsidRPr="7DAE3F33">
        <w:t>Test case input for challenges</w:t>
      </w:r>
      <w:r w:rsidR="1B0106B7" w:rsidRPr="7DAE3F33">
        <w:t xml:space="preserve"> and different programming languages</w:t>
      </w:r>
    </w:p>
    <w:p w14:paraId="1957EA7E" w14:textId="136541A1" w:rsidR="6AE5FA39" w:rsidRDefault="6AE5FA39" w:rsidP="7DAE3F33">
      <w:pPr>
        <w:pStyle w:val="ListParagraph"/>
        <w:numPr>
          <w:ilvl w:val="0"/>
          <w:numId w:val="1"/>
        </w:numPr>
      </w:pPr>
      <w:r w:rsidRPr="7DAE3F33">
        <w:t>Teacher permissions</w:t>
      </w:r>
    </w:p>
    <w:p w14:paraId="3415976B" w14:textId="5CE734F8" w:rsidR="6AE5FA39" w:rsidRDefault="6AE5FA39" w:rsidP="7DAE3F33">
      <w:pPr>
        <w:pStyle w:val="ListParagraph"/>
        <w:numPr>
          <w:ilvl w:val="0"/>
          <w:numId w:val="1"/>
        </w:numPr>
      </w:pPr>
      <w:r w:rsidRPr="7DAE3F33">
        <w:t>Browsers supported</w:t>
      </w:r>
    </w:p>
    <w:p w14:paraId="6C5A9D3B" w14:textId="0727E43E" w:rsidR="6AE5FA39" w:rsidRDefault="6AE5FA39" w:rsidP="7DAE3F33">
      <w:pPr>
        <w:pStyle w:val="ListParagraph"/>
        <w:numPr>
          <w:ilvl w:val="0"/>
          <w:numId w:val="1"/>
        </w:numPr>
      </w:pPr>
      <w:r w:rsidRPr="7DAE3F33">
        <w:t>Technologies used and excluded</w:t>
      </w:r>
    </w:p>
    <w:p w14:paraId="2C506DEB" w14:textId="5C8F52A8" w:rsidR="6AE5FA39" w:rsidRDefault="6AE5FA39" w:rsidP="7DAE3F33">
      <w:pPr>
        <w:pStyle w:val="ListParagraph"/>
        <w:numPr>
          <w:ilvl w:val="0"/>
          <w:numId w:val="1"/>
        </w:numPr>
      </w:pPr>
      <w:r w:rsidRPr="7DAE3F33">
        <w:t>Security</w:t>
      </w:r>
    </w:p>
    <w:p w14:paraId="7D4720A7" w14:textId="64DCB83A" w:rsidR="6AE5FA39" w:rsidRDefault="6AE5FA39" w:rsidP="7DAE3F33">
      <w:pPr>
        <w:pStyle w:val="ListParagraph"/>
        <w:numPr>
          <w:ilvl w:val="0"/>
          <w:numId w:val="1"/>
        </w:numPr>
      </w:pPr>
      <w:r w:rsidRPr="7DAE3F33">
        <w:t>Release 1 focus</w:t>
      </w:r>
    </w:p>
    <w:p w14:paraId="788775AB" w14:textId="4E6CC004" w:rsidR="7F40E85E" w:rsidRDefault="7F40E85E" w:rsidP="7DAE3F33">
      <w:pPr>
        <w:pStyle w:val="ListParagraph"/>
        <w:numPr>
          <w:ilvl w:val="0"/>
          <w:numId w:val="1"/>
        </w:numPr>
      </w:pPr>
      <w:r w:rsidRPr="7DAE3F33">
        <w:t>Additional statistic features</w:t>
      </w:r>
    </w:p>
    <w:p w14:paraId="4A007EAD" w14:textId="4E6CC004" w:rsidR="005454FF" w:rsidRPr="003B53E1" w:rsidRDefault="005454FF" w:rsidP="7DAE3F33">
      <w:pPr>
        <w:ind w:left="0"/>
      </w:pPr>
    </w:p>
    <w:p w14:paraId="10089FF2" w14:textId="77777777" w:rsidR="00170F6A" w:rsidRDefault="00170F6A" w:rsidP="00170F6A">
      <w:pPr>
        <w:pStyle w:val="Heading1"/>
      </w:pPr>
      <w:r>
        <w:lastRenderedPageBreak/>
        <w:t>Decisions</w:t>
      </w:r>
      <w:bookmarkStart w:id="0" w:name="_GoBack"/>
      <w:bookmarkEnd w:id="0"/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091"/>
        <w:gridCol w:w="6487"/>
        <w:gridCol w:w="3140"/>
      </w:tblGrid>
      <w:tr w:rsidR="00255F65" w14:paraId="58EDFF26" w14:textId="38CA2DF0" w:rsidTr="00255F65">
        <w:trPr>
          <w:trHeight w:val="738"/>
        </w:trPr>
        <w:tc>
          <w:tcPr>
            <w:tcW w:w="1091" w:type="dxa"/>
          </w:tcPr>
          <w:p w14:paraId="35ECCC60" w14:textId="77777777" w:rsidR="00255F65" w:rsidRDefault="00255F65" w:rsidP="00170F6A">
            <w:pPr>
              <w:ind w:left="0"/>
            </w:pPr>
            <w:r>
              <w:t>D1</w:t>
            </w:r>
          </w:p>
        </w:tc>
        <w:tc>
          <w:tcPr>
            <w:tcW w:w="6487" w:type="dxa"/>
          </w:tcPr>
          <w:p w14:paraId="586940F6" w14:textId="57F5E606" w:rsidR="00255F65" w:rsidRDefault="00255F65" w:rsidP="00170F6A">
            <w:pPr>
              <w:ind w:left="0"/>
            </w:pPr>
            <w:r>
              <w:t>Make feature completeness a lower priority in favor of higher quality</w:t>
            </w:r>
          </w:p>
        </w:tc>
        <w:tc>
          <w:tcPr>
            <w:tcW w:w="3140" w:type="dxa"/>
          </w:tcPr>
          <w:p w14:paraId="3F512D79" w14:textId="5E3835B5" w:rsidR="00255F65" w:rsidRPr="00CF3A1F" w:rsidRDefault="00CF3A1F" w:rsidP="00CF3A1F">
            <w:pPr>
              <w:pStyle w:val="ListParagraph"/>
              <w:numPr>
                <w:ilvl w:val="0"/>
                <w:numId w:val="12"/>
              </w:num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(sliders)</w:t>
            </w:r>
          </w:p>
        </w:tc>
      </w:tr>
      <w:tr w:rsidR="00255F65" w14:paraId="163CAD22" w14:textId="284A5A45" w:rsidTr="00255F65">
        <w:trPr>
          <w:trHeight w:val="447"/>
        </w:trPr>
        <w:tc>
          <w:tcPr>
            <w:tcW w:w="1091" w:type="dxa"/>
          </w:tcPr>
          <w:p w14:paraId="3D623038" w14:textId="77777777" w:rsidR="00255F65" w:rsidRDefault="00255F65" w:rsidP="00170F6A">
            <w:pPr>
              <w:ind w:left="0"/>
            </w:pPr>
            <w:r>
              <w:t>D2</w:t>
            </w:r>
          </w:p>
        </w:tc>
        <w:tc>
          <w:tcPr>
            <w:tcW w:w="6487" w:type="dxa"/>
          </w:tcPr>
          <w:p w14:paraId="7AE09EE5" w14:textId="161B0341" w:rsidR="00255F65" w:rsidRDefault="00255F65" w:rsidP="47A50561">
            <w:pPr>
              <w:ind w:left="0"/>
            </w:pPr>
            <w:r>
              <w:t>Make maintainability second highest priority</w:t>
            </w:r>
          </w:p>
        </w:tc>
        <w:tc>
          <w:tcPr>
            <w:tcW w:w="3140" w:type="dxa"/>
          </w:tcPr>
          <w:p w14:paraId="4775BE57" w14:textId="55C10D24" w:rsidR="00255F65" w:rsidRPr="00CF3A1F" w:rsidRDefault="00CF3A1F" w:rsidP="00CF3A1F">
            <w:pPr>
              <w:pStyle w:val="ListParagraph"/>
              <w:numPr>
                <w:ilvl w:val="0"/>
                <w:numId w:val="12"/>
              </w:num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(sliders)</w:t>
            </w:r>
          </w:p>
        </w:tc>
      </w:tr>
      <w:tr w:rsidR="00255F65" w14:paraId="3198A094" w14:textId="0B13EF11" w:rsidTr="00255F65">
        <w:trPr>
          <w:trHeight w:val="447"/>
        </w:trPr>
        <w:tc>
          <w:tcPr>
            <w:tcW w:w="1091" w:type="dxa"/>
          </w:tcPr>
          <w:p w14:paraId="30CAA13B" w14:textId="77777777" w:rsidR="00255F65" w:rsidRDefault="00255F65" w:rsidP="00170F6A">
            <w:pPr>
              <w:ind w:left="0"/>
            </w:pPr>
            <w:r>
              <w:t>D3</w:t>
            </w:r>
          </w:p>
        </w:tc>
        <w:tc>
          <w:tcPr>
            <w:tcW w:w="6487" w:type="dxa"/>
          </w:tcPr>
          <w:p w14:paraId="689830E5" w14:textId="67804549" w:rsidR="00255F65" w:rsidRDefault="00255F65" w:rsidP="47A50561">
            <w:pPr>
              <w:ind w:left="0"/>
            </w:pPr>
            <w:r>
              <w:t>Make detailed audits / logging a much lower priority</w:t>
            </w:r>
          </w:p>
        </w:tc>
        <w:tc>
          <w:tcPr>
            <w:tcW w:w="3140" w:type="dxa"/>
          </w:tcPr>
          <w:p w14:paraId="16C72264" w14:textId="5C3E51EC" w:rsidR="00255F65" w:rsidRPr="00CF3A1F" w:rsidRDefault="00CF3A1F" w:rsidP="00CF3A1F">
            <w:pPr>
              <w:pStyle w:val="ListParagraph"/>
              <w:numPr>
                <w:ilvl w:val="0"/>
                <w:numId w:val="12"/>
              </w:num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(sliders)</w:t>
            </w:r>
          </w:p>
        </w:tc>
      </w:tr>
      <w:tr w:rsidR="00255F65" w14:paraId="08338103" w14:textId="707F072E" w:rsidTr="00255F65">
        <w:trPr>
          <w:trHeight w:val="447"/>
        </w:trPr>
        <w:tc>
          <w:tcPr>
            <w:tcW w:w="1091" w:type="dxa"/>
          </w:tcPr>
          <w:p w14:paraId="5A34D59F" w14:textId="61B9EE32" w:rsidR="00255F65" w:rsidRDefault="00255F65" w:rsidP="47A50561">
            <w:pPr>
              <w:ind w:left="0"/>
            </w:pPr>
            <w:r w:rsidRPr="47A50561">
              <w:t>D4</w:t>
            </w:r>
          </w:p>
        </w:tc>
        <w:tc>
          <w:tcPr>
            <w:tcW w:w="6487" w:type="dxa"/>
          </w:tcPr>
          <w:p w14:paraId="37E55F0D" w14:textId="3583C139" w:rsidR="00255F65" w:rsidRDefault="00255F65" w:rsidP="47A50561">
            <w:r w:rsidRPr="47A50561">
              <w:t>Include some personal statistics for students, relating to only themselves and not comparing to other students</w:t>
            </w:r>
          </w:p>
        </w:tc>
        <w:tc>
          <w:tcPr>
            <w:tcW w:w="3140" w:type="dxa"/>
          </w:tcPr>
          <w:p w14:paraId="54435A09" w14:textId="018E2AFA" w:rsidR="00255F65" w:rsidRPr="00CF3A1F" w:rsidRDefault="00255F65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#35</w:t>
            </w:r>
          </w:p>
        </w:tc>
      </w:tr>
      <w:tr w:rsidR="00255F65" w14:paraId="13C6C1E5" w14:textId="36E1DB85" w:rsidTr="00255F65">
        <w:trPr>
          <w:trHeight w:val="447"/>
        </w:trPr>
        <w:tc>
          <w:tcPr>
            <w:tcW w:w="1091" w:type="dxa"/>
          </w:tcPr>
          <w:p w14:paraId="255E4686" w14:textId="03E8E64D" w:rsidR="00255F65" w:rsidRDefault="00255F65" w:rsidP="47A50561">
            <w:r w:rsidRPr="47A50561">
              <w:t>D5</w:t>
            </w:r>
          </w:p>
        </w:tc>
        <w:tc>
          <w:tcPr>
            <w:tcW w:w="6487" w:type="dxa"/>
          </w:tcPr>
          <w:p w14:paraId="544A9061" w14:textId="747D311E" w:rsidR="00255F65" w:rsidRDefault="00255F65" w:rsidP="47A50561">
            <w:r w:rsidRPr="47A50561">
              <w:t xml:space="preserve">Make test case creation easier by adding textboxes for test function name, its parameters and the expected test results. </w:t>
            </w:r>
          </w:p>
        </w:tc>
        <w:tc>
          <w:tcPr>
            <w:tcW w:w="3140" w:type="dxa"/>
          </w:tcPr>
          <w:p w14:paraId="11AF4567" w14:textId="20AAC641" w:rsidR="00255F65" w:rsidRPr="00CF3A1F" w:rsidRDefault="00F35829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#199</w:t>
            </w:r>
          </w:p>
        </w:tc>
      </w:tr>
      <w:tr w:rsidR="00255F65" w14:paraId="30EAF068" w14:textId="0C0629DB" w:rsidTr="00255F65">
        <w:trPr>
          <w:trHeight w:val="447"/>
        </w:trPr>
        <w:tc>
          <w:tcPr>
            <w:tcW w:w="1091" w:type="dxa"/>
          </w:tcPr>
          <w:p w14:paraId="5BE8D0BB" w14:textId="175E5E38" w:rsidR="00255F65" w:rsidRDefault="00255F65" w:rsidP="47A50561">
            <w:r w:rsidRPr="47A50561">
              <w:t>D6</w:t>
            </w:r>
          </w:p>
        </w:tc>
        <w:tc>
          <w:tcPr>
            <w:tcW w:w="6487" w:type="dxa"/>
          </w:tcPr>
          <w:p w14:paraId="57859837" w14:textId="32A7E758" w:rsidR="00255F65" w:rsidRDefault="00255F65" w:rsidP="47A50561">
            <w:r w:rsidRPr="47A50561">
              <w:t>Include logging to detect if someone is abusing the system or making too many attempts</w:t>
            </w:r>
          </w:p>
        </w:tc>
        <w:tc>
          <w:tcPr>
            <w:tcW w:w="3140" w:type="dxa"/>
          </w:tcPr>
          <w:p w14:paraId="63807B31" w14:textId="560168EC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#200</w:t>
            </w:r>
          </w:p>
        </w:tc>
      </w:tr>
      <w:tr w:rsidR="00255F65" w14:paraId="52301E18" w14:textId="5302EF53" w:rsidTr="00255F65">
        <w:trPr>
          <w:trHeight w:val="447"/>
        </w:trPr>
        <w:tc>
          <w:tcPr>
            <w:tcW w:w="1091" w:type="dxa"/>
          </w:tcPr>
          <w:p w14:paraId="241A5189" w14:textId="682D7291" w:rsidR="00255F65" w:rsidRDefault="00255F65" w:rsidP="47A50561">
            <w:r w:rsidRPr="47A50561">
              <w:t>D7</w:t>
            </w:r>
          </w:p>
        </w:tc>
        <w:tc>
          <w:tcPr>
            <w:tcW w:w="6487" w:type="dxa"/>
          </w:tcPr>
          <w:p w14:paraId="169FA345" w14:textId="78CCBCD2" w:rsidR="00255F65" w:rsidRDefault="00255F65" w:rsidP="47A50561">
            <w:r w:rsidRPr="47A50561">
              <w:t>No file submission for test cases is necessary</w:t>
            </w:r>
          </w:p>
        </w:tc>
        <w:tc>
          <w:tcPr>
            <w:tcW w:w="3140" w:type="dxa"/>
          </w:tcPr>
          <w:p w14:paraId="32A42BE7" w14:textId="096BBA5F" w:rsidR="00255F65" w:rsidRPr="00CF3A1F" w:rsidRDefault="00A25B3D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#199</w:t>
            </w:r>
          </w:p>
        </w:tc>
      </w:tr>
      <w:tr w:rsidR="00255F65" w14:paraId="75B1EF89" w14:textId="5F351435" w:rsidTr="00255F65">
        <w:trPr>
          <w:trHeight w:val="447"/>
        </w:trPr>
        <w:tc>
          <w:tcPr>
            <w:tcW w:w="1091" w:type="dxa"/>
          </w:tcPr>
          <w:p w14:paraId="5844C745" w14:textId="2CFB5239" w:rsidR="00255F65" w:rsidRDefault="00255F65" w:rsidP="47A50561">
            <w:r w:rsidRPr="47A50561">
              <w:t>D8</w:t>
            </w:r>
          </w:p>
        </w:tc>
        <w:tc>
          <w:tcPr>
            <w:tcW w:w="6487" w:type="dxa"/>
          </w:tcPr>
          <w:p w14:paraId="22437D98" w14:textId="65958443" w:rsidR="00255F65" w:rsidRDefault="00255F65" w:rsidP="47A50561">
            <w:r w:rsidRPr="47A50561">
              <w:t>Include statistics for teachers to detect if most students failed a specific test case of a challenge</w:t>
            </w:r>
          </w:p>
        </w:tc>
        <w:tc>
          <w:tcPr>
            <w:tcW w:w="3140" w:type="dxa"/>
          </w:tcPr>
          <w:p w14:paraId="1255268C" w14:textId="51068E04" w:rsidR="00255F65" w:rsidRPr="00CF3A1F" w:rsidRDefault="00F35829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</w:t>
            </w:r>
            <w:r w:rsidRPr="00CF3A1F">
              <w:rPr>
                <w:color w:val="0070C0"/>
              </w:rPr>
              <w:t>22</w:t>
            </w:r>
          </w:p>
        </w:tc>
      </w:tr>
      <w:tr w:rsidR="00255F65" w14:paraId="62D6210E" w14:textId="67B494E9" w:rsidTr="00255F65">
        <w:trPr>
          <w:trHeight w:val="447"/>
        </w:trPr>
        <w:tc>
          <w:tcPr>
            <w:tcW w:w="1091" w:type="dxa"/>
          </w:tcPr>
          <w:p w14:paraId="351FB5EE" w14:textId="5B5E48A4" w:rsidR="00255F65" w:rsidRDefault="00255F65" w:rsidP="47A50561">
            <w:r w:rsidRPr="47A50561">
              <w:t>D9</w:t>
            </w:r>
          </w:p>
        </w:tc>
        <w:tc>
          <w:tcPr>
            <w:tcW w:w="6487" w:type="dxa"/>
          </w:tcPr>
          <w:p w14:paraId="11EBA796" w14:textId="10A80286" w:rsidR="00255F65" w:rsidRDefault="00255F65" w:rsidP="47A50561">
            <w:r w:rsidRPr="47A50561">
              <w:t>The teacher does not have access to any of the courses they’re teaching</w:t>
            </w:r>
          </w:p>
        </w:tc>
        <w:tc>
          <w:tcPr>
            <w:tcW w:w="3140" w:type="dxa"/>
          </w:tcPr>
          <w:p w14:paraId="15C1967F" w14:textId="1F9F8448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-</w:t>
            </w:r>
          </w:p>
        </w:tc>
      </w:tr>
      <w:tr w:rsidR="00255F65" w14:paraId="022EC0E1" w14:textId="3EB75689" w:rsidTr="00255F65">
        <w:trPr>
          <w:trHeight w:val="447"/>
        </w:trPr>
        <w:tc>
          <w:tcPr>
            <w:tcW w:w="1091" w:type="dxa"/>
          </w:tcPr>
          <w:p w14:paraId="5872294E" w14:textId="64D13DF7" w:rsidR="00255F65" w:rsidRDefault="00255F65" w:rsidP="47A50561">
            <w:r w:rsidRPr="47A50561">
              <w:t>D10</w:t>
            </w:r>
          </w:p>
        </w:tc>
        <w:tc>
          <w:tcPr>
            <w:tcW w:w="6487" w:type="dxa"/>
          </w:tcPr>
          <w:p w14:paraId="4333FB02" w14:textId="76B88B2D" w:rsidR="00255F65" w:rsidRDefault="00255F65" w:rsidP="47A50561">
            <w:r>
              <w:t>Add option to turn off/turn on challenges</w:t>
            </w:r>
          </w:p>
        </w:tc>
        <w:tc>
          <w:tcPr>
            <w:tcW w:w="3140" w:type="dxa"/>
          </w:tcPr>
          <w:p w14:paraId="1A7F9BCA" w14:textId="70C09641" w:rsidR="00255F65" w:rsidRPr="00CF3A1F" w:rsidRDefault="00A25B3D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Task #91</w:t>
            </w:r>
          </w:p>
        </w:tc>
      </w:tr>
      <w:tr w:rsidR="00255F65" w14:paraId="7DF6CAF0" w14:textId="2C885BF1" w:rsidTr="00255F65">
        <w:trPr>
          <w:trHeight w:val="447"/>
        </w:trPr>
        <w:tc>
          <w:tcPr>
            <w:tcW w:w="1091" w:type="dxa"/>
          </w:tcPr>
          <w:p w14:paraId="091328A1" w14:textId="5E90157D" w:rsidR="00255F65" w:rsidRDefault="00255F65" w:rsidP="47A50561">
            <w:r w:rsidRPr="47A50561">
              <w:t>D11</w:t>
            </w:r>
          </w:p>
        </w:tc>
        <w:tc>
          <w:tcPr>
            <w:tcW w:w="6487" w:type="dxa"/>
          </w:tcPr>
          <w:p w14:paraId="5BDD3F65" w14:textId="7A6E421B" w:rsidR="00255F65" w:rsidRDefault="00255F65" w:rsidP="47A50561">
            <w:r w:rsidRPr="47A50561">
              <w:t>Add the ability for teachers to set permissions on challenges (which students can access them)</w:t>
            </w:r>
          </w:p>
        </w:tc>
        <w:tc>
          <w:tcPr>
            <w:tcW w:w="3140" w:type="dxa"/>
          </w:tcPr>
          <w:p w14:paraId="063BF1F0" w14:textId="4008B422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#40</w:t>
            </w:r>
          </w:p>
        </w:tc>
      </w:tr>
      <w:tr w:rsidR="00255F65" w14:paraId="12484B2C" w14:textId="44BD3F4E" w:rsidTr="00255F65">
        <w:trPr>
          <w:trHeight w:val="447"/>
        </w:trPr>
        <w:tc>
          <w:tcPr>
            <w:tcW w:w="1091" w:type="dxa"/>
          </w:tcPr>
          <w:p w14:paraId="6882F875" w14:textId="62983ED2" w:rsidR="00255F65" w:rsidRDefault="00255F65" w:rsidP="47A50561">
            <w:r w:rsidRPr="47A50561">
              <w:t>D12</w:t>
            </w:r>
          </w:p>
        </w:tc>
        <w:tc>
          <w:tcPr>
            <w:tcW w:w="6487" w:type="dxa"/>
          </w:tcPr>
          <w:p w14:paraId="31AEACAE" w14:textId="6BECCDFF" w:rsidR="00255F65" w:rsidRDefault="00255F65" w:rsidP="47A50561">
            <w:r>
              <w:t>All 3 main browsers (Edge, Chrome, Mozilla) need to be supported. Optionally Puffin browser can be added as well. Puffin can be chosen over Chrome.</w:t>
            </w:r>
          </w:p>
        </w:tc>
        <w:tc>
          <w:tcPr>
            <w:tcW w:w="3140" w:type="dxa"/>
          </w:tcPr>
          <w:p w14:paraId="2B32793D" w14:textId="35122B9A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#201</w:t>
            </w:r>
          </w:p>
        </w:tc>
      </w:tr>
      <w:tr w:rsidR="00255F65" w14:paraId="3DEFC0B0" w14:textId="4A61F433" w:rsidTr="00255F65">
        <w:trPr>
          <w:trHeight w:val="447"/>
        </w:trPr>
        <w:tc>
          <w:tcPr>
            <w:tcW w:w="1091" w:type="dxa"/>
          </w:tcPr>
          <w:p w14:paraId="5BCC8D83" w14:textId="4A2E1509" w:rsidR="00255F65" w:rsidRDefault="00255F65" w:rsidP="47A50561">
            <w:r>
              <w:t>D13</w:t>
            </w:r>
          </w:p>
        </w:tc>
        <w:tc>
          <w:tcPr>
            <w:tcW w:w="6487" w:type="dxa"/>
          </w:tcPr>
          <w:p w14:paraId="63C50981" w14:textId="67ECBAD5" w:rsidR="00255F65" w:rsidRDefault="00255F65" w:rsidP="47A50561">
            <w:r>
              <w:t>All students have access to all the challenges</w:t>
            </w:r>
          </w:p>
        </w:tc>
        <w:tc>
          <w:tcPr>
            <w:tcW w:w="3140" w:type="dxa"/>
          </w:tcPr>
          <w:p w14:paraId="2AE2169B" w14:textId="245392E1" w:rsidR="00255F65" w:rsidRPr="00CF3A1F" w:rsidRDefault="00A25B3D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#40</w:t>
            </w:r>
          </w:p>
        </w:tc>
      </w:tr>
      <w:tr w:rsidR="00255F65" w14:paraId="6690C249" w14:textId="3E89F620" w:rsidTr="00255F65">
        <w:trPr>
          <w:trHeight w:val="447"/>
        </w:trPr>
        <w:tc>
          <w:tcPr>
            <w:tcW w:w="1091" w:type="dxa"/>
          </w:tcPr>
          <w:p w14:paraId="3769C63C" w14:textId="1EA51128" w:rsidR="00255F65" w:rsidRDefault="00255F65" w:rsidP="47A50561">
            <w:r>
              <w:t>D14</w:t>
            </w:r>
          </w:p>
        </w:tc>
        <w:tc>
          <w:tcPr>
            <w:tcW w:w="6487" w:type="dxa"/>
          </w:tcPr>
          <w:p w14:paraId="6D2D88F2" w14:textId="3E9A2F2D" w:rsidR="00255F65" w:rsidRDefault="00255F65" w:rsidP="47A50561">
            <w:r>
              <w:t>Clara will not be used in this project.</w:t>
            </w:r>
          </w:p>
        </w:tc>
        <w:tc>
          <w:tcPr>
            <w:tcW w:w="3140" w:type="dxa"/>
          </w:tcPr>
          <w:p w14:paraId="4DB3FDD8" w14:textId="6A4E3984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#200</w:t>
            </w:r>
          </w:p>
        </w:tc>
      </w:tr>
      <w:tr w:rsidR="00255F65" w14:paraId="14C2DB46" w14:textId="0D1E279B" w:rsidTr="00255F65">
        <w:trPr>
          <w:trHeight w:val="447"/>
        </w:trPr>
        <w:tc>
          <w:tcPr>
            <w:tcW w:w="1091" w:type="dxa"/>
          </w:tcPr>
          <w:p w14:paraId="2CF37E4A" w14:textId="27621C52" w:rsidR="00255F65" w:rsidRDefault="00255F65">
            <w:r>
              <w:t>D15</w:t>
            </w:r>
          </w:p>
        </w:tc>
        <w:tc>
          <w:tcPr>
            <w:tcW w:w="6487" w:type="dxa"/>
          </w:tcPr>
          <w:p w14:paraId="2D659BEF" w14:textId="3EAC6614" w:rsidR="00255F65" w:rsidRDefault="00255F65" w:rsidP="7DAE3F33">
            <w:r>
              <w:t>.NET 5 Core will be used for most of the project</w:t>
            </w:r>
          </w:p>
        </w:tc>
        <w:tc>
          <w:tcPr>
            <w:tcW w:w="3140" w:type="dxa"/>
          </w:tcPr>
          <w:p w14:paraId="58E21A82" w14:textId="0ABDCBFD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Task #174</w:t>
            </w:r>
          </w:p>
        </w:tc>
      </w:tr>
      <w:tr w:rsidR="00255F65" w14:paraId="638324A9" w14:textId="751FC5B7" w:rsidTr="00255F65">
        <w:trPr>
          <w:trHeight w:val="447"/>
        </w:trPr>
        <w:tc>
          <w:tcPr>
            <w:tcW w:w="1091" w:type="dxa"/>
          </w:tcPr>
          <w:p w14:paraId="28E201C0" w14:textId="6D64009F" w:rsidR="00255F65" w:rsidRDefault="00255F65" w:rsidP="7DAE3F33">
            <w:r w:rsidRPr="7DAE3F33">
              <w:t>D16</w:t>
            </w:r>
          </w:p>
        </w:tc>
        <w:tc>
          <w:tcPr>
            <w:tcW w:w="6487" w:type="dxa"/>
          </w:tcPr>
          <w:p w14:paraId="067E027A" w14:textId="5126D1EA" w:rsidR="00255F65" w:rsidRDefault="00255F65" w:rsidP="7DAE3F33">
            <w:r w:rsidRPr="7DAE3F33">
              <w:t>Both the code wars style of editing code in browser, and advent-of-code style of entering the result in a text box are to be kept in the design/architecture of the system</w:t>
            </w:r>
          </w:p>
        </w:tc>
        <w:tc>
          <w:tcPr>
            <w:tcW w:w="3140" w:type="dxa"/>
          </w:tcPr>
          <w:p w14:paraId="5EF0EB2D" w14:textId="2351E782" w:rsidR="00A25B3D" w:rsidRPr="00CF3A1F" w:rsidRDefault="00A25B3D" w:rsidP="00A25B3D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#32 and User Story #23</w:t>
            </w:r>
          </w:p>
        </w:tc>
      </w:tr>
      <w:tr w:rsidR="00255F65" w14:paraId="563005E6" w14:textId="5B7AF430" w:rsidTr="00255F65">
        <w:trPr>
          <w:trHeight w:val="447"/>
        </w:trPr>
        <w:tc>
          <w:tcPr>
            <w:tcW w:w="1091" w:type="dxa"/>
          </w:tcPr>
          <w:p w14:paraId="4F9C722F" w14:textId="4A8968D8" w:rsidR="00255F65" w:rsidRDefault="00255F65" w:rsidP="7DAE3F33">
            <w:r w:rsidRPr="7DAE3F33">
              <w:t>D17</w:t>
            </w:r>
          </w:p>
        </w:tc>
        <w:tc>
          <w:tcPr>
            <w:tcW w:w="6487" w:type="dxa"/>
          </w:tcPr>
          <w:p w14:paraId="499F558F" w14:textId="55A4D6ED" w:rsidR="00255F65" w:rsidRDefault="00255F65" w:rsidP="7DAE3F33">
            <w:r w:rsidRPr="7DAE3F33">
              <w:t>Security is not a big concern, since no sensitive data is being used (all protected A and below, not B or C).</w:t>
            </w:r>
          </w:p>
        </w:tc>
        <w:tc>
          <w:tcPr>
            <w:tcW w:w="3140" w:type="dxa"/>
          </w:tcPr>
          <w:p w14:paraId="16F6C349" w14:textId="2DB7413B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#200</w:t>
            </w:r>
          </w:p>
        </w:tc>
      </w:tr>
      <w:tr w:rsidR="00255F65" w14:paraId="11357CC8" w14:textId="13AE85F0" w:rsidTr="00255F65">
        <w:trPr>
          <w:trHeight w:val="447"/>
        </w:trPr>
        <w:tc>
          <w:tcPr>
            <w:tcW w:w="1091" w:type="dxa"/>
          </w:tcPr>
          <w:p w14:paraId="0C9C1575" w14:textId="35CDE156" w:rsidR="00255F65" w:rsidRDefault="00255F65" w:rsidP="7DAE3F33">
            <w:r w:rsidRPr="7DAE3F33">
              <w:t>D18</w:t>
            </w:r>
          </w:p>
        </w:tc>
        <w:tc>
          <w:tcPr>
            <w:tcW w:w="6487" w:type="dxa"/>
          </w:tcPr>
          <w:p w14:paraId="0C8B6448" w14:textId="0411A04E" w:rsidR="00255F65" w:rsidRDefault="00255F65" w:rsidP="7DAE3F33">
            <w:pPr>
              <w:rPr>
                <w:strike/>
              </w:rPr>
            </w:pPr>
            <w:r w:rsidRPr="7DAE3F33">
              <w:t xml:space="preserve">Students need to be able to see personal stats, </w:t>
            </w:r>
            <w:proofErr w:type="spellStart"/>
            <w:r w:rsidRPr="7DAE3F33">
              <w:t>ie</w:t>
            </w:r>
            <w:proofErr w:type="spellEnd"/>
            <w:r w:rsidRPr="7DAE3F33">
              <w:t xml:space="preserve"> attempted java challenge 14 and get 8/10 attempts.</w:t>
            </w:r>
          </w:p>
        </w:tc>
        <w:tc>
          <w:tcPr>
            <w:tcW w:w="3140" w:type="dxa"/>
          </w:tcPr>
          <w:p w14:paraId="2955076E" w14:textId="39225B05" w:rsidR="00255F65" w:rsidRPr="00CF3A1F" w:rsidRDefault="00A25B3D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#35</w:t>
            </w:r>
          </w:p>
        </w:tc>
      </w:tr>
      <w:tr w:rsidR="00255F65" w14:paraId="34015B85" w14:textId="3E0AC620" w:rsidTr="00255F65">
        <w:trPr>
          <w:trHeight w:val="447"/>
        </w:trPr>
        <w:tc>
          <w:tcPr>
            <w:tcW w:w="1091" w:type="dxa"/>
          </w:tcPr>
          <w:p w14:paraId="78F5AF14" w14:textId="6F1775EF" w:rsidR="00255F65" w:rsidRDefault="00255F65" w:rsidP="7DAE3F33">
            <w:r w:rsidRPr="7DAE3F33">
              <w:t>D19</w:t>
            </w:r>
          </w:p>
        </w:tc>
        <w:tc>
          <w:tcPr>
            <w:tcW w:w="6487" w:type="dxa"/>
          </w:tcPr>
          <w:p w14:paraId="2EA44F0E" w14:textId="51833BB8" w:rsidR="00255F65" w:rsidRDefault="00255F65" w:rsidP="7DAE3F33">
            <w:r w:rsidRPr="7DAE3F33">
              <w:t>Most security will be handled by AMS.</w:t>
            </w:r>
          </w:p>
        </w:tc>
        <w:tc>
          <w:tcPr>
            <w:tcW w:w="3140" w:type="dxa"/>
          </w:tcPr>
          <w:p w14:paraId="3E5F982F" w14:textId="47ED5737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#200</w:t>
            </w:r>
          </w:p>
        </w:tc>
      </w:tr>
      <w:tr w:rsidR="00255F65" w14:paraId="4FB0CAF1" w14:textId="745E25C0" w:rsidTr="00255F65">
        <w:trPr>
          <w:trHeight w:val="447"/>
        </w:trPr>
        <w:tc>
          <w:tcPr>
            <w:tcW w:w="1091" w:type="dxa"/>
          </w:tcPr>
          <w:p w14:paraId="7EED4E8E" w14:textId="7EF20983" w:rsidR="00255F65" w:rsidRDefault="00255F65" w:rsidP="7DAE3F33">
            <w:r w:rsidRPr="7DAE3F33">
              <w:t>D20</w:t>
            </w:r>
          </w:p>
        </w:tc>
        <w:tc>
          <w:tcPr>
            <w:tcW w:w="6487" w:type="dxa"/>
          </w:tcPr>
          <w:p w14:paraId="16DCD256" w14:textId="62CAEEE4" w:rsidR="00255F65" w:rsidRDefault="00255F65" w:rsidP="7DAE3F33">
            <w:r w:rsidRPr="7DAE3F33">
              <w:t>Prioritize making compiler for one, maybe two languages.</w:t>
            </w:r>
          </w:p>
        </w:tc>
        <w:tc>
          <w:tcPr>
            <w:tcW w:w="3140" w:type="dxa"/>
          </w:tcPr>
          <w:p w14:paraId="5ADB3F6B" w14:textId="2600F35E" w:rsidR="00255F65" w:rsidRPr="00CF3A1F" w:rsidRDefault="00A25B3D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#34</w:t>
            </w:r>
          </w:p>
        </w:tc>
      </w:tr>
      <w:tr w:rsidR="00255F65" w14:paraId="67A21E41" w14:textId="281CD1B3" w:rsidTr="00255F65">
        <w:trPr>
          <w:trHeight w:val="447"/>
        </w:trPr>
        <w:tc>
          <w:tcPr>
            <w:tcW w:w="1091" w:type="dxa"/>
          </w:tcPr>
          <w:p w14:paraId="60C0899F" w14:textId="2F8BC2DC" w:rsidR="00255F65" w:rsidRDefault="00255F65" w:rsidP="7DAE3F33">
            <w:r w:rsidRPr="7DAE3F33">
              <w:lastRenderedPageBreak/>
              <w:t>D21</w:t>
            </w:r>
          </w:p>
        </w:tc>
        <w:tc>
          <w:tcPr>
            <w:tcW w:w="6487" w:type="dxa"/>
          </w:tcPr>
          <w:p w14:paraId="55F07568" w14:textId="74D6456E" w:rsidR="00255F65" w:rsidRDefault="00255F65" w:rsidP="7DAE3F33">
            <w:r w:rsidRPr="7DAE3F33">
              <w:t>Test case creation options will vary depending on the language.</w:t>
            </w:r>
          </w:p>
        </w:tc>
        <w:tc>
          <w:tcPr>
            <w:tcW w:w="3140" w:type="dxa"/>
          </w:tcPr>
          <w:p w14:paraId="74A59418" w14:textId="3F2CECC5" w:rsidR="00255F65" w:rsidRPr="00CF3A1F" w:rsidRDefault="00CF3A1F" w:rsidP="00255F65">
            <w:pPr>
              <w:jc w:val="center"/>
              <w:rPr>
                <w:color w:val="0070C0"/>
              </w:rPr>
            </w:pPr>
            <w:r w:rsidRPr="00CF3A1F">
              <w:rPr>
                <w:color w:val="0070C0"/>
              </w:rPr>
              <w:t>User Story #199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57"/>
        <w:gridCol w:w="1684"/>
        <w:gridCol w:w="1926"/>
        <w:gridCol w:w="2455"/>
        <w:gridCol w:w="1986"/>
        <w:gridCol w:w="2110"/>
      </w:tblGrid>
      <w:tr w:rsidR="009976DC" w14:paraId="4A75717F" w14:textId="77777777" w:rsidTr="009976DC">
        <w:trPr>
          <w:trHeight w:val="572"/>
        </w:trPr>
        <w:tc>
          <w:tcPr>
            <w:tcW w:w="557" w:type="dxa"/>
          </w:tcPr>
          <w:p w14:paraId="22EDB1C3" w14:textId="77777777" w:rsidR="009976DC" w:rsidRDefault="009976DC" w:rsidP="00712D0A">
            <w:pPr>
              <w:ind w:left="0"/>
            </w:pPr>
            <w:r>
              <w:t>A1</w:t>
            </w:r>
          </w:p>
        </w:tc>
        <w:tc>
          <w:tcPr>
            <w:tcW w:w="1684" w:type="dxa"/>
          </w:tcPr>
          <w:p w14:paraId="13C9598A" w14:textId="26C4AC10" w:rsidR="009976DC" w:rsidRDefault="009976DC" w:rsidP="47A50561">
            <w:pPr>
              <w:ind w:left="0"/>
            </w:pPr>
            <w:r>
              <w:t>Send out meeting minutes</w:t>
            </w:r>
          </w:p>
        </w:tc>
        <w:tc>
          <w:tcPr>
            <w:tcW w:w="1926" w:type="dxa"/>
          </w:tcPr>
          <w:p w14:paraId="26A42342" w14:textId="56EB078F" w:rsidR="009976DC" w:rsidRDefault="00DC412E" w:rsidP="47A50561">
            <w:pPr>
              <w:ind w:left="0"/>
            </w:pPr>
            <w:r>
              <w:t>Abe</w:t>
            </w:r>
          </w:p>
        </w:tc>
        <w:tc>
          <w:tcPr>
            <w:tcW w:w="2455" w:type="dxa"/>
          </w:tcPr>
          <w:p w14:paraId="2E7CB27D" w14:textId="405840C1" w:rsidR="009976DC" w:rsidRDefault="009976DC" w:rsidP="47A50561">
            <w:pPr>
              <w:ind w:left="0"/>
            </w:pPr>
            <w:r>
              <w:t>Send out copies of the meeting minutes to the client and project manager</w:t>
            </w:r>
          </w:p>
        </w:tc>
        <w:tc>
          <w:tcPr>
            <w:tcW w:w="1986" w:type="dxa"/>
          </w:tcPr>
          <w:p w14:paraId="00D83776" w14:textId="6ACFF5C8" w:rsidR="009976DC" w:rsidRDefault="009976DC" w:rsidP="47A50561">
            <w:pPr>
              <w:ind w:left="0"/>
            </w:pPr>
            <w:r>
              <w:t>Open</w:t>
            </w:r>
          </w:p>
        </w:tc>
        <w:tc>
          <w:tcPr>
            <w:tcW w:w="2110" w:type="dxa"/>
          </w:tcPr>
          <w:p w14:paraId="01D45960" w14:textId="6A60AE9F" w:rsidR="009976DC" w:rsidRDefault="009976DC" w:rsidP="7DAE3F33">
            <w:pPr>
              <w:ind w:left="0"/>
            </w:pPr>
            <w:r w:rsidRPr="7DAE3F33">
              <w:t>6/10/2021</w:t>
            </w:r>
          </w:p>
        </w:tc>
      </w:tr>
      <w:tr w:rsidR="009976DC" w14:paraId="3CAA743F" w14:textId="77777777" w:rsidTr="009976DC">
        <w:trPr>
          <w:trHeight w:val="572"/>
        </w:trPr>
        <w:tc>
          <w:tcPr>
            <w:tcW w:w="557" w:type="dxa"/>
          </w:tcPr>
          <w:p w14:paraId="168FEE44" w14:textId="77777777" w:rsidR="009976DC" w:rsidRDefault="009976DC" w:rsidP="000617A3">
            <w:pPr>
              <w:ind w:left="0"/>
            </w:pPr>
            <w:r>
              <w:t>A2</w:t>
            </w:r>
          </w:p>
        </w:tc>
        <w:tc>
          <w:tcPr>
            <w:tcW w:w="1684" w:type="dxa"/>
          </w:tcPr>
          <w:p w14:paraId="2AB458C2" w14:textId="0DFCDF82" w:rsidR="009976DC" w:rsidRDefault="009976DC" w:rsidP="000617A3">
            <w:pPr>
              <w:ind w:left="0"/>
            </w:pPr>
            <w:r>
              <w:t>Send out commit email</w:t>
            </w:r>
          </w:p>
        </w:tc>
        <w:tc>
          <w:tcPr>
            <w:tcW w:w="1926" w:type="dxa"/>
          </w:tcPr>
          <w:p w14:paraId="702E35E5" w14:textId="6140322D" w:rsidR="009976DC" w:rsidRDefault="00E6403D" w:rsidP="47A50561">
            <w:pPr>
              <w:ind w:left="0"/>
            </w:pPr>
            <w:proofErr w:type="spellStart"/>
            <w:r>
              <w:t>Nahom</w:t>
            </w:r>
            <w:proofErr w:type="spellEnd"/>
          </w:p>
        </w:tc>
        <w:tc>
          <w:tcPr>
            <w:tcW w:w="2455" w:type="dxa"/>
          </w:tcPr>
          <w:p w14:paraId="63BDCAD7" w14:textId="01E959FF" w:rsidR="009976DC" w:rsidRDefault="009976DC" w:rsidP="47A50561">
            <w:pPr>
              <w:ind w:left="0"/>
            </w:pPr>
            <w:r>
              <w:t xml:space="preserve">Send out the commit email to the client and project manager, detailing </w:t>
            </w:r>
            <w:r w:rsidRPr="003F5757">
              <w:t>when the sprint will start and en</w:t>
            </w:r>
            <w:r>
              <w:t>d</w:t>
            </w:r>
            <w:r w:rsidRPr="003F5757">
              <w:t xml:space="preserve"> and what the sprint target deliverables will be</w:t>
            </w:r>
          </w:p>
        </w:tc>
        <w:tc>
          <w:tcPr>
            <w:tcW w:w="1986" w:type="dxa"/>
          </w:tcPr>
          <w:p w14:paraId="031B7513" w14:textId="3884219A" w:rsidR="009976DC" w:rsidRDefault="009976DC" w:rsidP="47A50561">
            <w:pPr>
              <w:ind w:left="0"/>
            </w:pPr>
            <w:r>
              <w:t>Open</w:t>
            </w:r>
          </w:p>
        </w:tc>
        <w:tc>
          <w:tcPr>
            <w:tcW w:w="2110" w:type="dxa"/>
          </w:tcPr>
          <w:p w14:paraId="0110D33B" w14:textId="4A308905" w:rsidR="009976DC" w:rsidRDefault="009976DC" w:rsidP="000617A3">
            <w:pPr>
              <w:ind w:left="0"/>
            </w:pPr>
            <w:r>
              <w:t>Within two weeks</w:t>
            </w:r>
          </w:p>
          <w:p w14:paraId="4F66FAA5" w14:textId="50DAD1A2" w:rsidR="009976DC" w:rsidRDefault="009976DC" w:rsidP="7DAE3F33">
            <w:pPr>
              <w:ind w:left="0"/>
            </w:pPr>
            <w:r w:rsidRPr="7DAE3F33">
              <w:t>(15/10/2021)</w:t>
            </w:r>
          </w:p>
        </w:tc>
      </w:tr>
      <w:tr w:rsidR="009976DC" w14:paraId="45ECA6F8" w14:textId="77777777" w:rsidTr="009976DC">
        <w:trPr>
          <w:trHeight w:val="572"/>
        </w:trPr>
        <w:tc>
          <w:tcPr>
            <w:tcW w:w="557" w:type="dxa"/>
          </w:tcPr>
          <w:p w14:paraId="23E7661A" w14:textId="750982EE" w:rsidR="009976DC" w:rsidRDefault="009976DC" w:rsidP="47A50561">
            <w:r w:rsidRPr="47A50561">
              <w:t>A3</w:t>
            </w:r>
          </w:p>
        </w:tc>
        <w:tc>
          <w:tcPr>
            <w:tcW w:w="1684" w:type="dxa"/>
          </w:tcPr>
          <w:p w14:paraId="103F73A4" w14:textId="3BC974F0" w:rsidR="009976DC" w:rsidRDefault="009976DC" w:rsidP="47A50561">
            <w:r>
              <w:t>Decide whether to support programs outside of Computer Science</w:t>
            </w:r>
          </w:p>
        </w:tc>
        <w:tc>
          <w:tcPr>
            <w:tcW w:w="1926" w:type="dxa"/>
          </w:tcPr>
          <w:p w14:paraId="3A8ABA18" w14:textId="03A095EE" w:rsidR="009976DC" w:rsidRDefault="00C81474">
            <w:r>
              <w:t>Noah (to discuss with team)</w:t>
            </w:r>
          </w:p>
        </w:tc>
        <w:tc>
          <w:tcPr>
            <w:tcW w:w="2455" w:type="dxa"/>
          </w:tcPr>
          <w:p w14:paraId="7A194BFD" w14:textId="37D67D1E" w:rsidR="009976DC" w:rsidRDefault="009976DC">
            <w:r>
              <w:t xml:space="preserve">Decide whether to support programs outside of Computer Science (New Media, Science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51D5CBE5" w14:textId="2F8F9828" w:rsidR="009976DC" w:rsidRDefault="009976DC" w:rsidP="47A50561"/>
        </w:tc>
        <w:tc>
          <w:tcPr>
            <w:tcW w:w="1986" w:type="dxa"/>
          </w:tcPr>
          <w:p w14:paraId="70BEFE67" w14:textId="520AFD26" w:rsidR="009976DC" w:rsidRDefault="009976DC" w:rsidP="47A50561">
            <w:r w:rsidRPr="47A50561">
              <w:t>Open</w:t>
            </w:r>
          </w:p>
        </w:tc>
        <w:tc>
          <w:tcPr>
            <w:tcW w:w="2110" w:type="dxa"/>
          </w:tcPr>
          <w:p w14:paraId="58026E61" w14:textId="33D2FBCD" w:rsidR="009976DC" w:rsidRDefault="001A5A00" w:rsidP="47A50561">
            <w:r>
              <w:t>Before</w:t>
            </w:r>
            <w:r w:rsidR="009976DC" w:rsidRPr="7DAE3F33">
              <w:t xml:space="preserve"> the next meeting</w:t>
            </w:r>
          </w:p>
          <w:p w14:paraId="115D7AA9" w14:textId="2F4D8FB1" w:rsidR="009976DC" w:rsidRDefault="009976DC" w:rsidP="7DAE3F33">
            <w:r w:rsidRPr="7DAE3F33">
              <w:t>(</w:t>
            </w:r>
            <w:r w:rsidRPr="009976DC">
              <w:t>15/10/2021</w:t>
            </w:r>
            <w:r w:rsidRPr="7DAE3F33">
              <w:t>)</w:t>
            </w:r>
          </w:p>
        </w:tc>
      </w:tr>
      <w:tr w:rsidR="009976DC" w14:paraId="0959D2BB" w14:textId="77777777" w:rsidTr="009976DC">
        <w:trPr>
          <w:trHeight w:val="572"/>
        </w:trPr>
        <w:tc>
          <w:tcPr>
            <w:tcW w:w="557" w:type="dxa"/>
          </w:tcPr>
          <w:p w14:paraId="2114DC6D" w14:textId="6C469D6F" w:rsidR="009976DC" w:rsidRDefault="009976DC" w:rsidP="47A50561">
            <w:r w:rsidRPr="47A50561">
              <w:t>A4</w:t>
            </w:r>
          </w:p>
        </w:tc>
        <w:tc>
          <w:tcPr>
            <w:tcW w:w="1684" w:type="dxa"/>
          </w:tcPr>
          <w:p w14:paraId="61058360" w14:textId="23EE671A" w:rsidR="009976DC" w:rsidRDefault="009976DC" w:rsidP="47A50561">
            <w:r>
              <w:t>Decide whether there are “Gatekeepers”</w:t>
            </w:r>
          </w:p>
        </w:tc>
        <w:tc>
          <w:tcPr>
            <w:tcW w:w="1926" w:type="dxa"/>
          </w:tcPr>
          <w:p w14:paraId="0AC4026D" w14:textId="1855C3D3" w:rsidR="009976DC" w:rsidRDefault="009976DC" w:rsidP="47A50561">
            <w:r>
              <w:t>Allan and Richard</w:t>
            </w:r>
          </w:p>
        </w:tc>
        <w:tc>
          <w:tcPr>
            <w:tcW w:w="2455" w:type="dxa"/>
          </w:tcPr>
          <w:p w14:paraId="4221383F" w14:textId="77120E85" w:rsidR="009976DC" w:rsidRDefault="009976DC" w:rsidP="47A50561">
            <w:r>
              <w:t>Follow up on whether a teacher that does not teach a certain programming language can edit another teachers’ programming challenge that uses the language</w:t>
            </w:r>
          </w:p>
        </w:tc>
        <w:tc>
          <w:tcPr>
            <w:tcW w:w="1986" w:type="dxa"/>
          </w:tcPr>
          <w:p w14:paraId="75653DFB" w14:textId="1F95B6A2" w:rsidR="009976DC" w:rsidRDefault="009976DC" w:rsidP="47A50561">
            <w:r w:rsidRPr="47A50561">
              <w:t>Open</w:t>
            </w:r>
          </w:p>
        </w:tc>
        <w:tc>
          <w:tcPr>
            <w:tcW w:w="2110" w:type="dxa"/>
          </w:tcPr>
          <w:p w14:paraId="6687F5C5" w14:textId="1CFF5041" w:rsidR="009976DC" w:rsidRDefault="009976DC" w:rsidP="47A50561">
            <w:r w:rsidRPr="7DAE3F33">
              <w:t>At the next meeting</w:t>
            </w:r>
          </w:p>
          <w:p w14:paraId="7E5DC97E" w14:textId="3FC29F66" w:rsidR="009976DC" w:rsidRDefault="009976DC" w:rsidP="7DAE3F33">
            <w:r w:rsidRPr="7DAE3F33">
              <w:t>(</w:t>
            </w:r>
            <w:r w:rsidRPr="009976DC">
              <w:t>15/10/2021</w:t>
            </w:r>
            <w:r w:rsidRPr="7DAE3F33">
              <w:t>)</w:t>
            </w:r>
          </w:p>
          <w:p w14:paraId="39C67588" w14:textId="49D216C6" w:rsidR="009976DC" w:rsidRDefault="009976DC" w:rsidP="7DAE3F33">
            <w:pPr>
              <w:ind w:left="0"/>
            </w:pPr>
          </w:p>
        </w:tc>
      </w:tr>
      <w:tr w:rsidR="009976DC" w14:paraId="77BE8F32" w14:textId="77777777" w:rsidTr="009976DC">
        <w:trPr>
          <w:trHeight w:val="572"/>
        </w:trPr>
        <w:tc>
          <w:tcPr>
            <w:tcW w:w="557" w:type="dxa"/>
          </w:tcPr>
          <w:p w14:paraId="00EC8D8F" w14:textId="32BE317F" w:rsidR="009976DC" w:rsidRDefault="009976DC" w:rsidP="7DAE3F33">
            <w:r w:rsidRPr="7DAE3F33">
              <w:t>A5</w:t>
            </w:r>
          </w:p>
        </w:tc>
        <w:tc>
          <w:tcPr>
            <w:tcW w:w="1684" w:type="dxa"/>
          </w:tcPr>
          <w:p w14:paraId="24E96F48" w14:textId="1C13AA1F" w:rsidR="009976DC" w:rsidRDefault="009976DC" w:rsidP="7DAE3F33">
            <w:r w:rsidRPr="7DAE3F33">
              <w:t>Update Diagrams</w:t>
            </w:r>
          </w:p>
        </w:tc>
        <w:tc>
          <w:tcPr>
            <w:tcW w:w="1926" w:type="dxa"/>
          </w:tcPr>
          <w:p w14:paraId="699C953B" w14:textId="5A83FBB4" w:rsidR="009976DC" w:rsidRPr="7DAE3F33" w:rsidRDefault="009976DC" w:rsidP="7DAE3F33">
            <w:proofErr w:type="spellStart"/>
            <w:r>
              <w:t>Nahom</w:t>
            </w:r>
            <w:proofErr w:type="spellEnd"/>
            <w:r>
              <w:t xml:space="preserve"> and Alex</w:t>
            </w:r>
          </w:p>
        </w:tc>
        <w:tc>
          <w:tcPr>
            <w:tcW w:w="2455" w:type="dxa"/>
          </w:tcPr>
          <w:p w14:paraId="31DA0800" w14:textId="1C9DB7B0" w:rsidR="009976DC" w:rsidRDefault="009976DC" w:rsidP="7DAE3F33">
            <w:r w:rsidRPr="7DAE3F33">
              <w:t>The context diagram (And maybe use case diagram) needs to specify the two ways questions can be answered, code wars style or advent-of-code</w:t>
            </w:r>
          </w:p>
        </w:tc>
        <w:tc>
          <w:tcPr>
            <w:tcW w:w="1986" w:type="dxa"/>
          </w:tcPr>
          <w:p w14:paraId="51A85C1C" w14:textId="50654114" w:rsidR="009976DC" w:rsidRDefault="009976DC" w:rsidP="7DAE3F33">
            <w:r w:rsidRPr="7DAE3F33">
              <w:t>Open</w:t>
            </w:r>
          </w:p>
        </w:tc>
        <w:tc>
          <w:tcPr>
            <w:tcW w:w="2110" w:type="dxa"/>
          </w:tcPr>
          <w:p w14:paraId="15343E26" w14:textId="260EAF30" w:rsidR="009976DC" w:rsidRDefault="009976DC" w:rsidP="7DAE3F33">
            <w:pPr>
              <w:ind w:left="0"/>
            </w:pPr>
            <w:r w:rsidRPr="7DAE3F33">
              <w:t>6/10/2021</w:t>
            </w:r>
          </w:p>
          <w:p w14:paraId="5C068709" w14:textId="7F8ACFD0" w:rsidR="009976DC" w:rsidRDefault="009976DC" w:rsidP="7DAE3F33"/>
        </w:tc>
      </w:tr>
      <w:tr w:rsidR="009976DC" w14:paraId="634F4CB1" w14:textId="77777777" w:rsidTr="009976DC">
        <w:trPr>
          <w:trHeight w:val="572"/>
        </w:trPr>
        <w:tc>
          <w:tcPr>
            <w:tcW w:w="557" w:type="dxa"/>
          </w:tcPr>
          <w:p w14:paraId="41FC7D93" w14:textId="37323026" w:rsidR="009976DC" w:rsidRDefault="009976DC" w:rsidP="7DAE3F33">
            <w:r w:rsidRPr="7DAE3F33">
              <w:t>A6</w:t>
            </w:r>
          </w:p>
        </w:tc>
        <w:tc>
          <w:tcPr>
            <w:tcW w:w="1684" w:type="dxa"/>
          </w:tcPr>
          <w:p w14:paraId="692E2672" w14:textId="3977A5B6" w:rsidR="009976DC" w:rsidRDefault="009976DC" w:rsidP="7DAE3F33">
            <w:r w:rsidRPr="7DAE3F33">
              <w:t>Js or python</w:t>
            </w:r>
          </w:p>
        </w:tc>
        <w:tc>
          <w:tcPr>
            <w:tcW w:w="1926" w:type="dxa"/>
          </w:tcPr>
          <w:p w14:paraId="5D024426" w14:textId="4E9DD3C1" w:rsidR="009976DC" w:rsidRPr="7DAE3F33" w:rsidRDefault="009976DC" w:rsidP="7DAE3F33">
            <w:r w:rsidRPr="009976DC">
              <w:t>Noah (to decide with team)</w:t>
            </w:r>
          </w:p>
        </w:tc>
        <w:tc>
          <w:tcPr>
            <w:tcW w:w="2455" w:type="dxa"/>
          </w:tcPr>
          <w:p w14:paraId="5DAB2F00" w14:textId="3715DE69" w:rsidR="009976DC" w:rsidRDefault="009976DC" w:rsidP="7DAE3F33">
            <w:r w:rsidRPr="7DAE3F33">
              <w:t>Decide on which programming we would like to select for a compiler.</w:t>
            </w:r>
          </w:p>
        </w:tc>
        <w:tc>
          <w:tcPr>
            <w:tcW w:w="1986" w:type="dxa"/>
          </w:tcPr>
          <w:p w14:paraId="5AEA6FF0" w14:textId="25B9DF09" w:rsidR="009976DC" w:rsidRDefault="009976DC" w:rsidP="7DAE3F33">
            <w:r w:rsidRPr="7DAE3F33">
              <w:t>Open</w:t>
            </w:r>
          </w:p>
        </w:tc>
        <w:tc>
          <w:tcPr>
            <w:tcW w:w="2110" w:type="dxa"/>
          </w:tcPr>
          <w:p w14:paraId="6A3258D0" w14:textId="4A308905" w:rsidR="009976DC" w:rsidRDefault="009976DC" w:rsidP="7DAE3F33">
            <w:pPr>
              <w:ind w:left="0"/>
            </w:pPr>
            <w:r>
              <w:t>Within two weeks</w:t>
            </w:r>
          </w:p>
          <w:p w14:paraId="52F5643F" w14:textId="4083B17F" w:rsidR="009976DC" w:rsidRDefault="009976DC" w:rsidP="7DAE3F33">
            <w:pPr>
              <w:ind w:left="0"/>
            </w:pPr>
            <w:r w:rsidRPr="7DAE3F33">
              <w:t>(15/10/2021)</w:t>
            </w:r>
          </w:p>
        </w:tc>
      </w:tr>
    </w:tbl>
    <w:p w14:paraId="723A595E" w14:textId="77777777" w:rsidR="00170F6A" w:rsidRDefault="00170F6A" w:rsidP="00170F6A"/>
    <w:p w14:paraId="43836C1A" w14:textId="2F8F9828" w:rsidR="008B260C" w:rsidRDefault="6A964149" w:rsidP="008B260C">
      <w:pPr>
        <w:pStyle w:val="Heading1"/>
      </w:pPr>
      <w:r>
        <w:t>Follow up and next steps</w:t>
      </w:r>
    </w:p>
    <w:p w14:paraId="72434AE9" w14:textId="24071925" w:rsidR="0085176C" w:rsidRDefault="00FD514E" w:rsidP="7DAE3F33">
      <w:pPr>
        <w:ind w:left="0"/>
      </w:pPr>
      <w:r>
        <w:t>We will g</w:t>
      </w:r>
      <w:r w:rsidR="0085176C">
        <w:t>et clarification from Allan at next meeting on October 15, 2021 at 12:30pm</w:t>
      </w:r>
    </w:p>
    <w:p w14:paraId="6DC6303A" w14:textId="49510ED7" w:rsidR="47A50561" w:rsidRDefault="00E443B3" w:rsidP="00FD514E">
      <w:pPr>
        <w:ind w:left="0"/>
      </w:pPr>
      <w:r>
        <w:t>We will s</w:t>
      </w:r>
      <w:r w:rsidR="00FD514E">
        <w:t>end</w:t>
      </w:r>
      <w:r>
        <w:t xml:space="preserve"> out</w:t>
      </w:r>
      <w:r w:rsidR="00FD514E">
        <w:t xml:space="preserve"> commit email </w:t>
      </w:r>
      <w:r>
        <w:t>to Allan within 2 weeks</w:t>
      </w:r>
    </w:p>
    <w:p w14:paraId="45B321E0" w14:textId="55F9DB32" w:rsidR="00E443B3" w:rsidRDefault="00E443B3" w:rsidP="00FD514E">
      <w:pPr>
        <w:ind w:left="0"/>
      </w:pPr>
      <w:r>
        <w:t xml:space="preserve">We will send out a copy of the meeting minutes </w:t>
      </w:r>
      <w:r w:rsidR="00AD6E95">
        <w:t xml:space="preserve">by </w:t>
      </w:r>
      <w:r>
        <w:t>Wednesday, 6 October</w:t>
      </w:r>
    </w:p>
    <w:p w14:paraId="5BF15026" w14:textId="4D228896" w:rsidR="00E443B3" w:rsidRDefault="00751122" w:rsidP="00FD514E">
      <w:pPr>
        <w:ind w:left="0"/>
      </w:pPr>
      <w:r>
        <w:t>We will discuss whether or not to prioritize JS or python as our main programming language for our compiler as a group</w:t>
      </w:r>
    </w:p>
    <w:p w14:paraId="40DECCBE" w14:textId="08A63E15" w:rsidR="00D33736" w:rsidRDefault="00210328" w:rsidP="00FD514E">
      <w:pPr>
        <w:ind w:left="0"/>
      </w:pPr>
      <w:r>
        <w:t>We will discuss as a group if we want to allow all students in the college to access our system, or only Computer Science students</w:t>
      </w:r>
    </w:p>
    <w:sectPr w:rsidR="00D3373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C304E" w14:textId="77777777" w:rsidR="00AC0247" w:rsidRDefault="00AC0247">
      <w:r>
        <w:separator/>
      </w:r>
    </w:p>
    <w:p w14:paraId="7AC5EEC8" w14:textId="77777777" w:rsidR="00AC0247" w:rsidRDefault="00AC0247"/>
    <w:p w14:paraId="166675AE" w14:textId="77777777" w:rsidR="00AC0247" w:rsidRDefault="00AC0247"/>
  </w:endnote>
  <w:endnote w:type="continuationSeparator" w:id="0">
    <w:p w14:paraId="414B6766" w14:textId="77777777" w:rsidR="00AC0247" w:rsidRDefault="00AC0247">
      <w:r>
        <w:continuationSeparator/>
      </w:r>
    </w:p>
    <w:p w14:paraId="04CA9C49" w14:textId="77777777" w:rsidR="00AC0247" w:rsidRDefault="00AC0247"/>
    <w:p w14:paraId="6BDA4308" w14:textId="77777777" w:rsidR="00AC0247" w:rsidRDefault="00AC0247"/>
  </w:endnote>
  <w:endnote w:type="continuationNotice" w:id="1">
    <w:p w14:paraId="540FE7EF" w14:textId="77777777" w:rsidR="00D87C96" w:rsidRDefault="00D87C9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7A50561" w14:paraId="5A12C2D5" w14:textId="77777777" w:rsidTr="47A50561">
      <w:tc>
        <w:tcPr>
          <w:tcW w:w="3600" w:type="dxa"/>
        </w:tcPr>
        <w:p w14:paraId="62B5D1DE" w14:textId="21C7E7D1" w:rsidR="47A50561" w:rsidRDefault="47A50561" w:rsidP="47A50561">
          <w:pPr>
            <w:pStyle w:val="Header"/>
            <w:ind w:left="-115"/>
          </w:pPr>
        </w:p>
      </w:tc>
      <w:tc>
        <w:tcPr>
          <w:tcW w:w="3600" w:type="dxa"/>
        </w:tcPr>
        <w:p w14:paraId="441166B7" w14:textId="4CAE5E38" w:rsidR="47A50561" w:rsidRDefault="47A50561" w:rsidP="47A50561">
          <w:pPr>
            <w:pStyle w:val="Header"/>
            <w:jc w:val="center"/>
          </w:pPr>
        </w:p>
      </w:tc>
      <w:tc>
        <w:tcPr>
          <w:tcW w:w="3600" w:type="dxa"/>
        </w:tcPr>
        <w:p w14:paraId="746DE59D" w14:textId="214E6329" w:rsidR="47A50561" w:rsidRDefault="47A50561" w:rsidP="47A50561">
          <w:pPr>
            <w:pStyle w:val="Header"/>
            <w:ind w:right="-115"/>
            <w:jc w:val="right"/>
          </w:pPr>
        </w:p>
      </w:tc>
    </w:tr>
  </w:tbl>
  <w:p w14:paraId="5D42DFB2" w14:textId="068E761C" w:rsidR="47A50561" w:rsidRDefault="47A50561" w:rsidP="47A5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C3D6" w14:textId="77777777" w:rsidR="00AC0247" w:rsidRDefault="00AC0247">
      <w:r>
        <w:separator/>
      </w:r>
    </w:p>
    <w:p w14:paraId="0AC69F12" w14:textId="77777777" w:rsidR="00AC0247" w:rsidRDefault="00AC0247"/>
    <w:p w14:paraId="00D11D1B" w14:textId="77777777" w:rsidR="00AC0247" w:rsidRDefault="00AC0247"/>
  </w:footnote>
  <w:footnote w:type="continuationSeparator" w:id="0">
    <w:p w14:paraId="1595F067" w14:textId="77777777" w:rsidR="00AC0247" w:rsidRDefault="00AC0247">
      <w:r>
        <w:continuationSeparator/>
      </w:r>
    </w:p>
    <w:p w14:paraId="343463FA" w14:textId="77777777" w:rsidR="00AC0247" w:rsidRDefault="00AC0247"/>
    <w:p w14:paraId="58EC4F60" w14:textId="77777777" w:rsidR="00AC0247" w:rsidRDefault="00AC0247"/>
  </w:footnote>
  <w:footnote w:type="continuationNotice" w:id="1">
    <w:p w14:paraId="4CAFB92D" w14:textId="77777777" w:rsidR="00D87C96" w:rsidRDefault="00D87C9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7A50561" w14:paraId="0F8D2149" w14:textId="77777777" w:rsidTr="47A50561">
      <w:tc>
        <w:tcPr>
          <w:tcW w:w="3600" w:type="dxa"/>
        </w:tcPr>
        <w:p w14:paraId="2E128DA3" w14:textId="5B67E668" w:rsidR="47A50561" w:rsidRDefault="47A50561" w:rsidP="47A50561">
          <w:pPr>
            <w:pStyle w:val="Header"/>
            <w:ind w:left="-115"/>
          </w:pPr>
        </w:p>
      </w:tc>
      <w:tc>
        <w:tcPr>
          <w:tcW w:w="3600" w:type="dxa"/>
        </w:tcPr>
        <w:p w14:paraId="2ACF98B4" w14:textId="3FB7DB2C" w:rsidR="47A50561" w:rsidRDefault="47A50561" w:rsidP="47A50561">
          <w:pPr>
            <w:pStyle w:val="Header"/>
            <w:jc w:val="center"/>
          </w:pPr>
        </w:p>
      </w:tc>
      <w:tc>
        <w:tcPr>
          <w:tcW w:w="3600" w:type="dxa"/>
        </w:tcPr>
        <w:p w14:paraId="6E35AE0D" w14:textId="771814F1" w:rsidR="47A50561" w:rsidRDefault="47A50561" w:rsidP="47A50561">
          <w:pPr>
            <w:pStyle w:val="Header"/>
            <w:ind w:right="-115"/>
            <w:jc w:val="right"/>
          </w:pPr>
        </w:p>
      </w:tc>
    </w:tr>
  </w:tbl>
  <w:p w14:paraId="600CAB81" w14:textId="1B8A646B" w:rsidR="47A50561" w:rsidRDefault="47A50561" w:rsidP="47A50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7A50561" w14:paraId="0E80D93C" w14:textId="77777777" w:rsidTr="47A50561">
      <w:tc>
        <w:tcPr>
          <w:tcW w:w="3600" w:type="dxa"/>
        </w:tcPr>
        <w:p w14:paraId="74FCA145" w14:textId="46077131" w:rsidR="47A50561" w:rsidRDefault="47A50561" w:rsidP="47A50561">
          <w:pPr>
            <w:pStyle w:val="Header"/>
            <w:ind w:left="-115"/>
          </w:pPr>
        </w:p>
      </w:tc>
      <w:tc>
        <w:tcPr>
          <w:tcW w:w="3600" w:type="dxa"/>
        </w:tcPr>
        <w:p w14:paraId="75B50C84" w14:textId="3795B486" w:rsidR="47A50561" w:rsidRDefault="47A50561" w:rsidP="47A50561">
          <w:pPr>
            <w:pStyle w:val="Header"/>
            <w:jc w:val="center"/>
          </w:pPr>
        </w:p>
      </w:tc>
      <w:tc>
        <w:tcPr>
          <w:tcW w:w="3600" w:type="dxa"/>
        </w:tcPr>
        <w:p w14:paraId="0D9C0CEB" w14:textId="594BA678" w:rsidR="47A50561" w:rsidRDefault="47A50561" w:rsidP="47A50561">
          <w:pPr>
            <w:pStyle w:val="Header"/>
            <w:ind w:right="-115"/>
            <w:jc w:val="right"/>
          </w:pPr>
        </w:p>
      </w:tc>
    </w:tr>
  </w:tbl>
  <w:p w14:paraId="53F61B92" w14:textId="0AE8988E" w:rsidR="47A50561" w:rsidRDefault="47A50561" w:rsidP="47A5056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IryL/X7rmIb+ea" int2:id="oD9EaEdT">
      <int2:state int2:type="LegacyProofing" int2:value="Rejected"/>
    </int2:textHash>
    <int2:textHash int2:hashCode="iMnBAIfuC5/y8p" int2:id="Aaagfuv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D541B"/>
    <w:multiLevelType w:val="hybridMultilevel"/>
    <w:tmpl w:val="A88A2DE6"/>
    <w:lvl w:ilvl="0" w:tplc="5BC2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23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26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E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7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20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84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C2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41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3DF7"/>
    <w:multiLevelType w:val="hybridMultilevel"/>
    <w:tmpl w:val="CBBA41EA"/>
    <w:lvl w:ilvl="0" w:tplc="2FB82D5E">
      <w:numFmt w:val="bullet"/>
      <w:lvlText w:val="–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617A3"/>
    <w:rsid w:val="000A6550"/>
    <w:rsid w:val="00170F6A"/>
    <w:rsid w:val="00171D48"/>
    <w:rsid w:val="00173161"/>
    <w:rsid w:val="001A5A00"/>
    <w:rsid w:val="001B1500"/>
    <w:rsid w:val="00210328"/>
    <w:rsid w:val="00255F65"/>
    <w:rsid w:val="00261554"/>
    <w:rsid w:val="00266FB3"/>
    <w:rsid w:val="002A3952"/>
    <w:rsid w:val="002B1B02"/>
    <w:rsid w:val="002B3D9B"/>
    <w:rsid w:val="003B53E1"/>
    <w:rsid w:val="003F5757"/>
    <w:rsid w:val="004108F0"/>
    <w:rsid w:val="00420E4C"/>
    <w:rsid w:val="005454FF"/>
    <w:rsid w:val="00572A8B"/>
    <w:rsid w:val="00596E46"/>
    <w:rsid w:val="005C27A0"/>
    <w:rsid w:val="005F0242"/>
    <w:rsid w:val="00673333"/>
    <w:rsid w:val="0069252B"/>
    <w:rsid w:val="0072434A"/>
    <w:rsid w:val="00751122"/>
    <w:rsid w:val="007B6AF0"/>
    <w:rsid w:val="00800FFB"/>
    <w:rsid w:val="008037D4"/>
    <w:rsid w:val="0085176C"/>
    <w:rsid w:val="00853EDC"/>
    <w:rsid w:val="008B14EC"/>
    <w:rsid w:val="008B260C"/>
    <w:rsid w:val="008B6497"/>
    <w:rsid w:val="00907FCF"/>
    <w:rsid w:val="0092256A"/>
    <w:rsid w:val="009460FB"/>
    <w:rsid w:val="009976DC"/>
    <w:rsid w:val="00A25B3D"/>
    <w:rsid w:val="00A42BDF"/>
    <w:rsid w:val="00A542D4"/>
    <w:rsid w:val="00A7386C"/>
    <w:rsid w:val="00AC0247"/>
    <w:rsid w:val="00AD6E95"/>
    <w:rsid w:val="00AF06F3"/>
    <w:rsid w:val="00BD2A19"/>
    <w:rsid w:val="00BF40A4"/>
    <w:rsid w:val="00C81474"/>
    <w:rsid w:val="00C83186"/>
    <w:rsid w:val="00CD46AE"/>
    <w:rsid w:val="00CE2990"/>
    <w:rsid w:val="00CE369D"/>
    <w:rsid w:val="00CF3A1F"/>
    <w:rsid w:val="00D04D9B"/>
    <w:rsid w:val="00D112F7"/>
    <w:rsid w:val="00D3020B"/>
    <w:rsid w:val="00D33736"/>
    <w:rsid w:val="00D33C8E"/>
    <w:rsid w:val="00D56454"/>
    <w:rsid w:val="00D851F4"/>
    <w:rsid w:val="00D87C96"/>
    <w:rsid w:val="00DC412E"/>
    <w:rsid w:val="00DC5A48"/>
    <w:rsid w:val="00DD1198"/>
    <w:rsid w:val="00DE215D"/>
    <w:rsid w:val="00E23379"/>
    <w:rsid w:val="00E367E1"/>
    <w:rsid w:val="00E443B3"/>
    <w:rsid w:val="00E6403D"/>
    <w:rsid w:val="00EA0534"/>
    <w:rsid w:val="00EB1965"/>
    <w:rsid w:val="00EB539F"/>
    <w:rsid w:val="00EC5652"/>
    <w:rsid w:val="00F2647E"/>
    <w:rsid w:val="00F35829"/>
    <w:rsid w:val="00F539EA"/>
    <w:rsid w:val="00F70F3A"/>
    <w:rsid w:val="00F77B31"/>
    <w:rsid w:val="00FD514E"/>
    <w:rsid w:val="00FE4CC0"/>
    <w:rsid w:val="00FF0473"/>
    <w:rsid w:val="019E610C"/>
    <w:rsid w:val="024F35C1"/>
    <w:rsid w:val="026562FD"/>
    <w:rsid w:val="03DC0427"/>
    <w:rsid w:val="04213EB9"/>
    <w:rsid w:val="04D19B86"/>
    <w:rsid w:val="04DA6065"/>
    <w:rsid w:val="053A1DE0"/>
    <w:rsid w:val="05472AD2"/>
    <w:rsid w:val="0555CDA8"/>
    <w:rsid w:val="057C2072"/>
    <w:rsid w:val="057D11D7"/>
    <w:rsid w:val="05BF1390"/>
    <w:rsid w:val="05DBC281"/>
    <w:rsid w:val="05E47FBC"/>
    <w:rsid w:val="07433C71"/>
    <w:rsid w:val="0744D3E5"/>
    <w:rsid w:val="0763242D"/>
    <w:rsid w:val="0844C120"/>
    <w:rsid w:val="0890DB4C"/>
    <w:rsid w:val="0893FA44"/>
    <w:rsid w:val="08D40FA2"/>
    <w:rsid w:val="08FA6A46"/>
    <w:rsid w:val="09218AE1"/>
    <w:rsid w:val="093EE432"/>
    <w:rsid w:val="09A6AF46"/>
    <w:rsid w:val="0A273E97"/>
    <w:rsid w:val="0A4F814B"/>
    <w:rsid w:val="0A7A6F56"/>
    <w:rsid w:val="0B4FC907"/>
    <w:rsid w:val="0B874E5D"/>
    <w:rsid w:val="0C4689E6"/>
    <w:rsid w:val="0CE9ABCB"/>
    <w:rsid w:val="0DFE842B"/>
    <w:rsid w:val="0E609365"/>
    <w:rsid w:val="0EDF71EE"/>
    <w:rsid w:val="0EF8F993"/>
    <w:rsid w:val="0F88AB26"/>
    <w:rsid w:val="10600F6F"/>
    <w:rsid w:val="119D7266"/>
    <w:rsid w:val="11E8E0DE"/>
    <w:rsid w:val="121ACBF7"/>
    <w:rsid w:val="12975B8F"/>
    <w:rsid w:val="12D4F3AB"/>
    <w:rsid w:val="12F405C7"/>
    <w:rsid w:val="13ABB0E3"/>
    <w:rsid w:val="14D1B4E6"/>
    <w:rsid w:val="14E9A197"/>
    <w:rsid w:val="14F06592"/>
    <w:rsid w:val="151F5247"/>
    <w:rsid w:val="155B49BF"/>
    <w:rsid w:val="15DE8511"/>
    <w:rsid w:val="1644049D"/>
    <w:rsid w:val="1695EDA1"/>
    <w:rsid w:val="16B07177"/>
    <w:rsid w:val="16DF25C2"/>
    <w:rsid w:val="1759B65C"/>
    <w:rsid w:val="17C54143"/>
    <w:rsid w:val="17EEBE2B"/>
    <w:rsid w:val="184122DB"/>
    <w:rsid w:val="188FCFF2"/>
    <w:rsid w:val="195425C0"/>
    <w:rsid w:val="1ABA21A3"/>
    <w:rsid w:val="1B0106B7"/>
    <w:rsid w:val="1B34CC02"/>
    <w:rsid w:val="1B4CC56F"/>
    <w:rsid w:val="1B5D0427"/>
    <w:rsid w:val="1B906E53"/>
    <w:rsid w:val="1BD5E904"/>
    <w:rsid w:val="1DC19237"/>
    <w:rsid w:val="1E0360FD"/>
    <w:rsid w:val="1E0576E1"/>
    <w:rsid w:val="1F135963"/>
    <w:rsid w:val="1F61F555"/>
    <w:rsid w:val="1FD006A4"/>
    <w:rsid w:val="1FE00500"/>
    <w:rsid w:val="209399EC"/>
    <w:rsid w:val="20B6D93F"/>
    <w:rsid w:val="20DDBAD7"/>
    <w:rsid w:val="20FDF9F8"/>
    <w:rsid w:val="210DBD8A"/>
    <w:rsid w:val="2115B4F1"/>
    <w:rsid w:val="2201A16B"/>
    <w:rsid w:val="221ABCBC"/>
    <w:rsid w:val="22505495"/>
    <w:rsid w:val="226C33BD"/>
    <w:rsid w:val="22C1A6CD"/>
    <w:rsid w:val="23ED7AFB"/>
    <w:rsid w:val="2408041E"/>
    <w:rsid w:val="250902F1"/>
    <w:rsid w:val="2527E240"/>
    <w:rsid w:val="2572281B"/>
    <w:rsid w:val="25A3D47F"/>
    <w:rsid w:val="25E34604"/>
    <w:rsid w:val="264156D8"/>
    <w:rsid w:val="26D902A1"/>
    <w:rsid w:val="273D1B9B"/>
    <w:rsid w:val="275D1E4E"/>
    <w:rsid w:val="27663331"/>
    <w:rsid w:val="27775174"/>
    <w:rsid w:val="279E2BFC"/>
    <w:rsid w:val="27E6A43B"/>
    <w:rsid w:val="28400019"/>
    <w:rsid w:val="28BF47D5"/>
    <w:rsid w:val="2983E508"/>
    <w:rsid w:val="29909A39"/>
    <w:rsid w:val="29AC7DBE"/>
    <w:rsid w:val="2AD4CBFE"/>
    <w:rsid w:val="2AF5E073"/>
    <w:rsid w:val="2C36BDE9"/>
    <w:rsid w:val="2D13724E"/>
    <w:rsid w:val="2D1A8097"/>
    <w:rsid w:val="2D34084E"/>
    <w:rsid w:val="2D8AD8AB"/>
    <w:rsid w:val="2DA40481"/>
    <w:rsid w:val="2DA47B05"/>
    <w:rsid w:val="2DA5FCBF"/>
    <w:rsid w:val="2DB84AFE"/>
    <w:rsid w:val="2E3B6E90"/>
    <w:rsid w:val="2E885582"/>
    <w:rsid w:val="2EA38B25"/>
    <w:rsid w:val="2EF95BBF"/>
    <w:rsid w:val="2F3258B1"/>
    <w:rsid w:val="2F7B6F76"/>
    <w:rsid w:val="303B1FB9"/>
    <w:rsid w:val="30708A5D"/>
    <w:rsid w:val="308CFB61"/>
    <w:rsid w:val="30DADBF5"/>
    <w:rsid w:val="313C8DBC"/>
    <w:rsid w:val="31898F1F"/>
    <w:rsid w:val="318C80B8"/>
    <w:rsid w:val="3242481F"/>
    <w:rsid w:val="32B4BD4B"/>
    <w:rsid w:val="32CAE2B0"/>
    <w:rsid w:val="3328ED2F"/>
    <w:rsid w:val="33A317FC"/>
    <w:rsid w:val="33C06520"/>
    <w:rsid w:val="3542CC76"/>
    <w:rsid w:val="35574671"/>
    <w:rsid w:val="35772BAB"/>
    <w:rsid w:val="359128AC"/>
    <w:rsid w:val="35956E79"/>
    <w:rsid w:val="36417692"/>
    <w:rsid w:val="36B30011"/>
    <w:rsid w:val="3787AF65"/>
    <w:rsid w:val="37A14B5E"/>
    <w:rsid w:val="37D1FE87"/>
    <w:rsid w:val="389B7CFA"/>
    <w:rsid w:val="39B93BA7"/>
    <w:rsid w:val="3B0FD9FE"/>
    <w:rsid w:val="3B184B3E"/>
    <w:rsid w:val="3B2A8D42"/>
    <w:rsid w:val="3B4D7ADF"/>
    <w:rsid w:val="3B89EDCB"/>
    <w:rsid w:val="3BC0D78B"/>
    <w:rsid w:val="3C229992"/>
    <w:rsid w:val="3CF2D2C4"/>
    <w:rsid w:val="3CFFB116"/>
    <w:rsid w:val="3DCE3A4B"/>
    <w:rsid w:val="3DE2BB2F"/>
    <w:rsid w:val="3E45E729"/>
    <w:rsid w:val="3EE864F1"/>
    <w:rsid w:val="3F2CF739"/>
    <w:rsid w:val="3F6F8BC6"/>
    <w:rsid w:val="4025E283"/>
    <w:rsid w:val="4046AB48"/>
    <w:rsid w:val="40850C8F"/>
    <w:rsid w:val="40934615"/>
    <w:rsid w:val="4094AB2D"/>
    <w:rsid w:val="415FD9AE"/>
    <w:rsid w:val="4168C354"/>
    <w:rsid w:val="416FAD2C"/>
    <w:rsid w:val="418FAE2E"/>
    <w:rsid w:val="41B7205B"/>
    <w:rsid w:val="41D485AB"/>
    <w:rsid w:val="431A5028"/>
    <w:rsid w:val="43AD8F34"/>
    <w:rsid w:val="441AFC17"/>
    <w:rsid w:val="443BB5E9"/>
    <w:rsid w:val="44CD4958"/>
    <w:rsid w:val="454F17DA"/>
    <w:rsid w:val="4622BBB6"/>
    <w:rsid w:val="46D85855"/>
    <w:rsid w:val="47A50561"/>
    <w:rsid w:val="4848B219"/>
    <w:rsid w:val="486CF9BC"/>
    <w:rsid w:val="488CB4B1"/>
    <w:rsid w:val="48AC9748"/>
    <w:rsid w:val="48D46641"/>
    <w:rsid w:val="48D6B604"/>
    <w:rsid w:val="4962911B"/>
    <w:rsid w:val="49BED63D"/>
    <w:rsid w:val="49FD5D6F"/>
    <w:rsid w:val="4A34A8A4"/>
    <w:rsid w:val="4A367D83"/>
    <w:rsid w:val="4A48DF24"/>
    <w:rsid w:val="4A818F91"/>
    <w:rsid w:val="4A8B93AA"/>
    <w:rsid w:val="4A98DC46"/>
    <w:rsid w:val="4AB544B3"/>
    <w:rsid w:val="4B0C662C"/>
    <w:rsid w:val="4B5EEB9D"/>
    <w:rsid w:val="4BABDCB0"/>
    <w:rsid w:val="4C443388"/>
    <w:rsid w:val="4C9272C7"/>
    <w:rsid w:val="4CB19E83"/>
    <w:rsid w:val="4D179B48"/>
    <w:rsid w:val="4D84571F"/>
    <w:rsid w:val="4EABE32D"/>
    <w:rsid w:val="4EB36BA9"/>
    <w:rsid w:val="4F014B42"/>
    <w:rsid w:val="4F04569A"/>
    <w:rsid w:val="4FEEE717"/>
    <w:rsid w:val="500B0E69"/>
    <w:rsid w:val="50421A04"/>
    <w:rsid w:val="50AE923B"/>
    <w:rsid w:val="51576102"/>
    <w:rsid w:val="518AB778"/>
    <w:rsid w:val="52476454"/>
    <w:rsid w:val="52712402"/>
    <w:rsid w:val="530D1F92"/>
    <w:rsid w:val="53D8CB90"/>
    <w:rsid w:val="5515179B"/>
    <w:rsid w:val="55726C14"/>
    <w:rsid w:val="55A1DF9F"/>
    <w:rsid w:val="55D57445"/>
    <w:rsid w:val="5606AEB4"/>
    <w:rsid w:val="56098A6C"/>
    <w:rsid w:val="572AAF88"/>
    <w:rsid w:val="57AE8958"/>
    <w:rsid w:val="57DA3D08"/>
    <w:rsid w:val="58A8C500"/>
    <w:rsid w:val="59BA3A03"/>
    <w:rsid w:val="5A0487E4"/>
    <w:rsid w:val="5A3976B0"/>
    <w:rsid w:val="5A67DFF0"/>
    <w:rsid w:val="5A7D0280"/>
    <w:rsid w:val="5B10EE5A"/>
    <w:rsid w:val="5B393757"/>
    <w:rsid w:val="5B5F4987"/>
    <w:rsid w:val="5BEC27DE"/>
    <w:rsid w:val="5C1C9349"/>
    <w:rsid w:val="5C35CF57"/>
    <w:rsid w:val="5C398425"/>
    <w:rsid w:val="5C91027C"/>
    <w:rsid w:val="5CA3D45C"/>
    <w:rsid w:val="5CBDE2A3"/>
    <w:rsid w:val="5CCC0433"/>
    <w:rsid w:val="5CEAC997"/>
    <w:rsid w:val="5E6C9BC1"/>
    <w:rsid w:val="5EB29CBD"/>
    <w:rsid w:val="5F1E88E7"/>
    <w:rsid w:val="5FC442D2"/>
    <w:rsid w:val="5FECB700"/>
    <w:rsid w:val="5FEF2BF1"/>
    <w:rsid w:val="5FF31634"/>
    <w:rsid w:val="5FF7CC19"/>
    <w:rsid w:val="607F9C5C"/>
    <w:rsid w:val="617FC6DE"/>
    <w:rsid w:val="61A83CE7"/>
    <w:rsid w:val="62025CDA"/>
    <w:rsid w:val="6231F6F5"/>
    <w:rsid w:val="6254D826"/>
    <w:rsid w:val="6288225D"/>
    <w:rsid w:val="62A17F61"/>
    <w:rsid w:val="630999D0"/>
    <w:rsid w:val="630B5803"/>
    <w:rsid w:val="631C2E33"/>
    <w:rsid w:val="6391EAB5"/>
    <w:rsid w:val="63A4CE32"/>
    <w:rsid w:val="63A6EB8B"/>
    <w:rsid w:val="63C54353"/>
    <w:rsid w:val="63C6A680"/>
    <w:rsid w:val="63F94CFD"/>
    <w:rsid w:val="63FF7F9D"/>
    <w:rsid w:val="64548273"/>
    <w:rsid w:val="64D3CB9E"/>
    <w:rsid w:val="64E5486B"/>
    <w:rsid w:val="64E56FAE"/>
    <w:rsid w:val="656997B7"/>
    <w:rsid w:val="65A56798"/>
    <w:rsid w:val="6622DFFC"/>
    <w:rsid w:val="6634EFB4"/>
    <w:rsid w:val="66C7EE75"/>
    <w:rsid w:val="671C8D26"/>
    <w:rsid w:val="683C9290"/>
    <w:rsid w:val="68ADB65C"/>
    <w:rsid w:val="6905B7A1"/>
    <w:rsid w:val="6932E10C"/>
    <w:rsid w:val="6992A012"/>
    <w:rsid w:val="699FDAEC"/>
    <w:rsid w:val="69AB4E0F"/>
    <w:rsid w:val="6A20CEAD"/>
    <w:rsid w:val="6A964149"/>
    <w:rsid w:val="6AE5FA39"/>
    <w:rsid w:val="6B1D97BD"/>
    <w:rsid w:val="6B96D7A4"/>
    <w:rsid w:val="6BD03ACC"/>
    <w:rsid w:val="6C6670BD"/>
    <w:rsid w:val="6C739D2E"/>
    <w:rsid w:val="6C76C7F0"/>
    <w:rsid w:val="6CE2AF1C"/>
    <w:rsid w:val="6DC37FD5"/>
    <w:rsid w:val="6E31E486"/>
    <w:rsid w:val="6E3E511C"/>
    <w:rsid w:val="7073180A"/>
    <w:rsid w:val="707C2354"/>
    <w:rsid w:val="715E0ABF"/>
    <w:rsid w:val="71674E70"/>
    <w:rsid w:val="717FECFA"/>
    <w:rsid w:val="72266E5F"/>
    <w:rsid w:val="72685197"/>
    <w:rsid w:val="7271223B"/>
    <w:rsid w:val="72A026A5"/>
    <w:rsid w:val="72C5888B"/>
    <w:rsid w:val="72DEED56"/>
    <w:rsid w:val="7308CA38"/>
    <w:rsid w:val="732247A3"/>
    <w:rsid w:val="742B0D1E"/>
    <w:rsid w:val="748D25A2"/>
    <w:rsid w:val="749456C3"/>
    <w:rsid w:val="75291981"/>
    <w:rsid w:val="76698E18"/>
    <w:rsid w:val="76702C70"/>
    <w:rsid w:val="76FF31BF"/>
    <w:rsid w:val="7747955F"/>
    <w:rsid w:val="77705CE2"/>
    <w:rsid w:val="77855843"/>
    <w:rsid w:val="77A1190A"/>
    <w:rsid w:val="77C569D7"/>
    <w:rsid w:val="77DC3C71"/>
    <w:rsid w:val="780D9653"/>
    <w:rsid w:val="782354FC"/>
    <w:rsid w:val="78626162"/>
    <w:rsid w:val="78D2F9FA"/>
    <w:rsid w:val="795E841C"/>
    <w:rsid w:val="79CD3AD5"/>
    <w:rsid w:val="79FEF31C"/>
    <w:rsid w:val="7A29F7A0"/>
    <w:rsid w:val="7A350D14"/>
    <w:rsid w:val="7A747EB8"/>
    <w:rsid w:val="7A885EF0"/>
    <w:rsid w:val="7AC667FF"/>
    <w:rsid w:val="7B3F665B"/>
    <w:rsid w:val="7C1B95E0"/>
    <w:rsid w:val="7C9CEDF2"/>
    <w:rsid w:val="7CC64CDE"/>
    <w:rsid w:val="7DA7BF01"/>
    <w:rsid w:val="7DAE3F33"/>
    <w:rsid w:val="7DCE8ACD"/>
    <w:rsid w:val="7E0FF944"/>
    <w:rsid w:val="7E81B787"/>
    <w:rsid w:val="7EEE9951"/>
    <w:rsid w:val="7EFECB44"/>
    <w:rsid w:val="7F40E85E"/>
    <w:rsid w:val="7F67AC0F"/>
    <w:rsid w:val="7F8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879b8c98c6524ccc" Type="http://schemas.microsoft.com/office/2020/10/relationships/intelligence" Target="intelligence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A414A1"/>
    <w:rsid w:val="00BC6AC5"/>
    <w:rsid w:val="00CD5708"/>
    <w:rsid w:val="00D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72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Fontaine, Emmanuelle</cp:lastModifiedBy>
  <cp:revision>25</cp:revision>
  <dcterms:created xsi:type="dcterms:W3CDTF">2021-10-01T17:09:00Z</dcterms:created>
  <dcterms:modified xsi:type="dcterms:W3CDTF">2021-10-26T19:42:00Z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