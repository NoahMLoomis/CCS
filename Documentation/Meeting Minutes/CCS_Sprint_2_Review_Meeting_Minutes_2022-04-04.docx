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8CE0" w14:textId="62335889" w:rsidR="005B4701" w:rsidRPr="00C1275F" w:rsidRDefault="005B4701" w:rsidP="005B4701">
      <w:pPr>
        <w:rPr>
          <w:rFonts w:eastAsia="Century Gothic" w:cstheme="minorHAnsi"/>
          <w:color w:val="9F2936"/>
          <w:sz w:val="50"/>
          <w:szCs w:val="50"/>
        </w:rPr>
      </w:pPr>
      <w:r w:rsidRPr="00C1275F">
        <w:rPr>
          <w:rFonts w:eastAsia="Century Gothic" w:cstheme="minorHAnsi"/>
          <w:color w:val="9F2936"/>
          <w:sz w:val="50"/>
          <w:szCs w:val="50"/>
        </w:rPr>
        <w:t xml:space="preserve">CCS </w:t>
      </w:r>
      <w:r w:rsidR="00B72D3C">
        <w:rPr>
          <w:rFonts w:eastAsia="Century Gothic" w:cstheme="minorHAnsi"/>
          <w:color w:val="9F2936"/>
          <w:sz w:val="50"/>
          <w:szCs w:val="50"/>
        </w:rPr>
        <w:t xml:space="preserve">Sprint </w:t>
      </w:r>
      <w:r w:rsidR="009A27B7">
        <w:rPr>
          <w:rFonts w:eastAsia="Century Gothic" w:cstheme="minorHAnsi"/>
          <w:color w:val="9F2936"/>
          <w:sz w:val="50"/>
          <w:szCs w:val="50"/>
        </w:rPr>
        <w:t>2</w:t>
      </w:r>
      <w:r w:rsidRPr="00C1275F">
        <w:rPr>
          <w:rFonts w:eastAsia="Century Gothic" w:cstheme="minorHAnsi"/>
          <w:color w:val="9F2936"/>
          <w:sz w:val="50"/>
          <w:szCs w:val="50"/>
        </w:rPr>
        <w:t>|MINUTES</w:t>
      </w:r>
    </w:p>
    <w:p w14:paraId="1BE960FE" w14:textId="4DFD4182" w:rsidR="005B4701" w:rsidRPr="00217234" w:rsidRDefault="005B4701" w:rsidP="005B4701">
      <w:pPr>
        <w:rPr>
          <w:rFonts w:eastAsia="Century Gothic" w:cstheme="minorHAnsi"/>
          <w:color w:val="9F2936"/>
        </w:rPr>
      </w:pPr>
      <w:r w:rsidRPr="00217234">
        <w:rPr>
          <w:rFonts w:eastAsia="Century Gothic" w:cstheme="minorHAnsi"/>
          <w:color w:val="9F2936"/>
        </w:rPr>
        <w:t>Meeting date | Time</w:t>
      </w:r>
      <w:r>
        <w:rPr>
          <w:rFonts w:eastAsia="Century Gothic" w:cstheme="minorHAnsi"/>
          <w:color w:val="9F2936"/>
        </w:rPr>
        <w:t>:</w:t>
      </w:r>
      <w:r w:rsidRPr="00217234">
        <w:rPr>
          <w:rFonts w:eastAsia="Century Gothic" w:cstheme="minorHAnsi"/>
          <w:color w:val="9F2936"/>
        </w:rPr>
        <w:t xml:space="preserve"> </w:t>
      </w:r>
      <w:r w:rsidRPr="00217234">
        <w:rPr>
          <w:rFonts w:eastAsia="Century Gothic" w:cstheme="minorHAnsi"/>
        </w:rPr>
        <w:t>0</w:t>
      </w:r>
      <w:r w:rsidR="00B1534B">
        <w:rPr>
          <w:rFonts w:eastAsia="Century Gothic" w:cstheme="minorHAnsi"/>
        </w:rPr>
        <w:t>4</w:t>
      </w:r>
      <w:r w:rsidRPr="00217234">
        <w:rPr>
          <w:rFonts w:eastAsia="Century Gothic" w:cstheme="minorHAnsi"/>
          <w:i/>
          <w:iCs/>
        </w:rPr>
        <w:t>/</w:t>
      </w:r>
      <w:r w:rsidR="00B1534B">
        <w:rPr>
          <w:rFonts w:eastAsia="Century Gothic" w:cstheme="minorHAnsi"/>
          <w:i/>
          <w:iCs/>
        </w:rPr>
        <w:t>04</w:t>
      </w:r>
      <w:r w:rsidRPr="00217234">
        <w:rPr>
          <w:rFonts w:eastAsia="Century Gothic" w:cstheme="minorHAnsi"/>
          <w:i/>
          <w:iCs/>
        </w:rPr>
        <w:t xml:space="preserve">/2022 </w:t>
      </w:r>
      <w:r w:rsidR="00512F3A">
        <w:rPr>
          <w:rFonts w:eastAsia="Century Gothic" w:cstheme="minorHAnsi"/>
          <w:i/>
          <w:iCs/>
        </w:rPr>
        <w:t>11</w:t>
      </w:r>
      <w:r w:rsidR="00B966B8">
        <w:rPr>
          <w:rFonts w:eastAsia="Century Gothic" w:cstheme="minorHAnsi"/>
          <w:i/>
          <w:iCs/>
        </w:rPr>
        <w:t>:</w:t>
      </w:r>
      <w:r w:rsidR="00B1534B">
        <w:rPr>
          <w:rFonts w:eastAsia="Century Gothic" w:cstheme="minorHAnsi"/>
          <w:i/>
          <w:iCs/>
        </w:rPr>
        <w:t>3</w:t>
      </w:r>
      <w:r w:rsidR="00BD1575">
        <w:rPr>
          <w:rFonts w:eastAsia="Century Gothic" w:cstheme="minorHAnsi"/>
          <w:i/>
          <w:iCs/>
        </w:rPr>
        <w:t>6</w:t>
      </w:r>
      <w:r w:rsidRPr="00217234">
        <w:rPr>
          <w:rFonts w:eastAsia="Century Gothic" w:cstheme="minorHAnsi"/>
          <w:i/>
          <w:iCs/>
        </w:rPr>
        <w:t xml:space="preserve">AM </w:t>
      </w:r>
      <w:r w:rsidRPr="00217234">
        <w:rPr>
          <w:rFonts w:eastAsia="Century Gothic" w:cstheme="minorHAnsi"/>
        </w:rPr>
        <w:t xml:space="preserve">to </w:t>
      </w:r>
      <w:r w:rsidR="00512F3A">
        <w:rPr>
          <w:rFonts w:eastAsia="Century Gothic" w:cstheme="minorHAnsi"/>
        </w:rPr>
        <w:t>11</w:t>
      </w:r>
      <w:r w:rsidR="00B966B8">
        <w:rPr>
          <w:rFonts w:eastAsia="Century Gothic" w:cstheme="minorHAnsi"/>
        </w:rPr>
        <w:t>:</w:t>
      </w:r>
      <w:r w:rsidR="00B1534B">
        <w:rPr>
          <w:rFonts w:eastAsia="Century Gothic" w:cstheme="minorHAnsi"/>
        </w:rPr>
        <w:t>55</w:t>
      </w:r>
      <w:r w:rsidR="00B966B8">
        <w:rPr>
          <w:rFonts w:eastAsia="Century Gothic" w:cstheme="minorHAnsi"/>
        </w:rPr>
        <w:t xml:space="preserve"> A</w:t>
      </w:r>
      <w:r w:rsidRPr="00217234">
        <w:rPr>
          <w:rFonts w:eastAsia="Century Gothic" w:cstheme="minorHAnsi"/>
        </w:rPr>
        <w:t>M</w:t>
      </w:r>
    </w:p>
    <w:p w14:paraId="633AAE2A" w14:textId="5646D1D1" w:rsidR="005B4701" w:rsidRPr="00217234" w:rsidRDefault="005B4701" w:rsidP="005B4701">
      <w:pPr>
        <w:rPr>
          <w:rFonts w:cstheme="minorHAnsi"/>
        </w:rPr>
      </w:pPr>
      <w:r w:rsidRPr="00217234">
        <w:rPr>
          <w:rFonts w:eastAsia="Century Gothic" w:cstheme="minorHAnsi"/>
          <w:color w:val="9F2936"/>
        </w:rPr>
        <w:t>Meeting location</w:t>
      </w:r>
      <w:r>
        <w:rPr>
          <w:rFonts w:eastAsia="Century Gothic" w:cstheme="minorHAnsi"/>
          <w:color w:val="9F2936"/>
        </w:rPr>
        <w:t>:</w:t>
      </w:r>
      <w:r w:rsidRPr="00217234">
        <w:rPr>
          <w:rFonts w:eastAsia="Century Gothic" w:cstheme="minorHAnsi"/>
          <w:color w:val="9F2936"/>
        </w:rPr>
        <w:t xml:space="preserve"> </w:t>
      </w:r>
      <w:r w:rsidRPr="00217234">
        <w:rPr>
          <w:rFonts w:eastAsia="Century Gothic" w:cstheme="minorHAnsi"/>
        </w:rPr>
        <w:t>Heritage College B</w:t>
      </w:r>
      <w:r w:rsidR="009258E0">
        <w:rPr>
          <w:rFonts w:eastAsia="Century Gothic" w:cstheme="minorHAnsi"/>
        </w:rPr>
        <w:t>219</w:t>
      </w:r>
    </w:p>
    <w:p w14:paraId="5D385C72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Attendees</w:t>
      </w:r>
    </w:p>
    <w:tbl>
      <w:tblPr>
        <w:tblStyle w:val="ListTable1Light-Accent3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B4701" w:rsidRPr="00C1275F" w14:paraId="26ECE1C0" w14:textId="77777777" w:rsidTr="002E0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14:paraId="563F5D6D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Abraham Getachew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14:paraId="57EFFA89" w14:textId="411C9191" w:rsidR="005B4701" w:rsidRPr="00EA3521" w:rsidRDefault="00EA3521" w:rsidP="00DD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  <w:b w:val="0"/>
                <w:bCs w:val="0"/>
              </w:rPr>
            </w:pPr>
            <w:r w:rsidRPr="00EA3521">
              <w:rPr>
                <w:rFonts w:eastAsia="Palatino Linotype" w:cstheme="minorHAnsi"/>
                <w:b w:val="0"/>
                <w:bCs w:val="0"/>
              </w:rPr>
              <w:t>Assistant Project Manager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14:paraId="2C6B2EBD" w14:textId="77777777" w:rsidR="005B4701" w:rsidRPr="00C1275F" w:rsidRDefault="005B4701" w:rsidP="00DD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2E082B" w:rsidRPr="00C1275F" w14:paraId="64CB379F" w14:textId="77777777" w:rsidTr="002E0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5CA2D52" w14:textId="4E576E49" w:rsidR="002E082B" w:rsidRPr="00553712" w:rsidRDefault="002E082B" w:rsidP="002E082B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Alexander Dionne</w:t>
            </w:r>
          </w:p>
        </w:tc>
        <w:tc>
          <w:tcPr>
            <w:tcW w:w="3120" w:type="dxa"/>
          </w:tcPr>
          <w:p w14:paraId="38395298" w14:textId="0B2ED02C" w:rsidR="002E082B" w:rsidRPr="00C1275F" w:rsidRDefault="002E082B" w:rsidP="002E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0A2266B7" w14:textId="77777777" w:rsidR="002E082B" w:rsidRPr="00C1275F" w:rsidRDefault="002E082B" w:rsidP="002E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2E082B" w:rsidRPr="00C1275F" w14:paraId="1F77D9E9" w14:textId="77777777" w:rsidTr="002E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37B8EB1" w14:textId="1BC9A6E6" w:rsidR="002E082B" w:rsidRDefault="002E082B" w:rsidP="002E082B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Allan McDonald</w:t>
            </w:r>
          </w:p>
        </w:tc>
        <w:tc>
          <w:tcPr>
            <w:tcW w:w="3120" w:type="dxa"/>
          </w:tcPr>
          <w:p w14:paraId="061DDE51" w14:textId="22147A3B" w:rsidR="002E082B" w:rsidRDefault="002E082B" w:rsidP="002E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Project Owner</w:t>
            </w:r>
          </w:p>
        </w:tc>
        <w:tc>
          <w:tcPr>
            <w:tcW w:w="3120" w:type="dxa"/>
          </w:tcPr>
          <w:p w14:paraId="42E67DE0" w14:textId="77777777" w:rsidR="002E082B" w:rsidRPr="00C1275F" w:rsidRDefault="002E082B" w:rsidP="002E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5B4701" w:rsidRPr="00C1275F" w14:paraId="097184EC" w14:textId="77777777" w:rsidTr="002E0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A41E021" w14:textId="77777777" w:rsidR="005B4701" w:rsidRPr="00553712" w:rsidRDefault="005B4701" w:rsidP="00DD0207">
            <w:pPr>
              <w:rPr>
                <w:rFonts w:cstheme="minorHAnsi"/>
              </w:rPr>
            </w:pPr>
            <w:r w:rsidRPr="00553712">
              <w:rPr>
                <w:rFonts w:eastAsia="Palatino Linotype" w:cstheme="minorHAnsi"/>
              </w:rPr>
              <w:t xml:space="preserve">Arsen Hakobyan </w:t>
            </w:r>
          </w:p>
        </w:tc>
        <w:tc>
          <w:tcPr>
            <w:tcW w:w="3120" w:type="dxa"/>
          </w:tcPr>
          <w:p w14:paraId="1C4007CA" w14:textId="4156B0E4" w:rsidR="005B4701" w:rsidRPr="00C1275F" w:rsidRDefault="00EA352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5F7793E4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04DA85A9" w14:textId="77777777" w:rsidTr="002E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3050535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Christopher Elliott</w:t>
            </w:r>
          </w:p>
        </w:tc>
        <w:tc>
          <w:tcPr>
            <w:tcW w:w="3120" w:type="dxa"/>
          </w:tcPr>
          <w:p w14:paraId="52A5BA4A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Project Manager</w:t>
            </w:r>
          </w:p>
        </w:tc>
        <w:tc>
          <w:tcPr>
            <w:tcW w:w="3120" w:type="dxa"/>
          </w:tcPr>
          <w:p w14:paraId="3AE88246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5B4701" w:rsidRPr="00C1275F" w14:paraId="46F544E9" w14:textId="77777777" w:rsidTr="002E0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E4649C9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 xml:space="preserve">Emmanuelle Fontaine </w:t>
            </w:r>
          </w:p>
        </w:tc>
        <w:tc>
          <w:tcPr>
            <w:tcW w:w="3120" w:type="dxa"/>
          </w:tcPr>
          <w:p w14:paraId="79896FFE" w14:textId="73BED855" w:rsidR="005B4701" w:rsidRPr="00C1275F" w:rsidRDefault="00512F3A" w:rsidP="00DD020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Scribe</w:t>
            </w:r>
          </w:p>
        </w:tc>
        <w:tc>
          <w:tcPr>
            <w:tcW w:w="3120" w:type="dxa"/>
          </w:tcPr>
          <w:p w14:paraId="289A6A85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08710D87" w14:textId="77777777" w:rsidTr="002E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A617B41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Nahom Haile</w:t>
            </w:r>
          </w:p>
        </w:tc>
        <w:tc>
          <w:tcPr>
            <w:tcW w:w="3120" w:type="dxa"/>
          </w:tcPr>
          <w:p w14:paraId="18C259F0" w14:textId="293F7DE6" w:rsidR="005B4701" w:rsidRPr="00C1275F" w:rsidRDefault="00185685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7301002F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7EADA1EF" w14:textId="77777777" w:rsidTr="002E0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420B0A8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Noah Loomis</w:t>
            </w:r>
          </w:p>
        </w:tc>
        <w:tc>
          <w:tcPr>
            <w:tcW w:w="3120" w:type="dxa"/>
          </w:tcPr>
          <w:p w14:paraId="25261B36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41EEBBF6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C61943" w:rsidRPr="00C1275F" w14:paraId="5DA327F7" w14:textId="77777777" w:rsidTr="002E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0FB3923" w14:textId="5ED9369A" w:rsidR="00C61943" w:rsidRPr="00553712" w:rsidRDefault="00C61943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Zhaojiang Zhong</w:t>
            </w:r>
          </w:p>
        </w:tc>
        <w:tc>
          <w:tcPr>
            <w:tcW w:w="3120" w:type="dxa"/>
          </w:tcPr>
          <w:p w14:paraId="70CBDF02" w14:textId="0783DCE6" w:rsidR="00C61943" w:rsidRPr="00C1275F" w:rsidRDefault="00C61943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58375420" w14:textId="77777777" w:rsidR="00C61943" w:rsidRPr="00C1275F" w:rsidRDefault="00C61943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</w:tbl>
    <w:p w14:paraId="662A384C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Invited but Did Not Attend</w:t>
      </w:r>
    </w:p>
    <w:p w14:paraId="7CBE99CA" w14:textId="50AB5C44" w:rsidR="005B4701" w:rsidRPr="00C1275F" w:rsidRDefault="00C61943" w:rsidP="005B4701">
      <w:pPr>
        <w:rPr>
          <w:rFonts w:eastAsia="Palatino Linotype" w:cstheme="minorHAnsi"/>
        </w:rPr>
      </w:pPr>
      <w:r>
        <w:rPr>
          <w:rFonts w:eastAsia="Palatino Linotype" w:cstheme="minorHAnsi"/>
        </w:rPr>
        <w:t>N/A</w:t>
      </w:r>
      <w:r w:rsidR="005B4701" w:rsidRPr="00C1275F">
        <w:rPr>
          <w:rFonts w:eastAsia="Palatino Linotype" w:cstheme="minorHAnsi"/>
        </w:rPr>
        <w:tab/>
      </w:r>
      <w:r w:rsidR="005B4701" w:rsidRPr="00C1275F">
        <w:rPr>
          <w:rFonts w:eastAsia="Palatino Linotype" w:cstheme="minorHAnsi"/>
        </w:rPr>
        <w:tab/>
        <w:t xml:space="preserve">       </w:t>
      </w:r>
    </w:p>
    <w:p w14:paraId="371EE6F3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Subject</w:t>
      </w:r>
    </w:p>
    <w:p w14:paraId="378EC8D3" w14:textId="0177391C" w:rsidR="005B4701" w:rsidRPr="00C1275F" w:rsidRDefault="00C52ADE" w:rsidP="005B4701">
      <w:pPr>
        <w:rPr>
          <w:rFonts w:eastAsia="Palatino Linotype" w:cstheme="minorHAnsi"/>
        </w:rPr>
      </w:pPr>
      <w:r>
        <w:rPr>
          <w:rFonts w:eastAsia="Palatino Linotype" w:cstheme="minorHAnsi"/>
        </w:rPr>
        <w:t xml:space="preserve">Discuss the changes made during </w:t>
      </w:r>
      <w:r w:rsidR="004D725C">
        <w:rPr>
          <w:rFonts w:eastAsia="Palatino Linotype" w:cstheme="minorHAnsi"/>
        </w:rPr>
        <w:t xml:space="preserve">sprint </w:t>
      </w:r>
      <w:r w:rsidR="00D8359A">
        <w:rPr>
          <w:rFonts w:eastAsia="Palatino Linotype" w:cstheme="minorHAnsi"/>
        </w:rPr>
        <w:t>2</w:t>
      </w:r>
      <w:r w:rsidR="004D725C">
        <w:rPr>
          <w:rFonts w:eastAsia="Palatino Linotype" w:cstheme="minorHAnsi"/>
        </w:rPr>
        <w:t xml:space="preserve"> and the next steps</w:t>
      </w:r>
      <w:r w:rsidR="006A3D3D">
        <w:rPr>
          <w:rFonts w:eastAsia="Palatino Linotype" w:cstheme="minorHAnsi"/>
        </w:rPr>
        <w:t xml:space="preserve"> for</w:t>
      </w:r>
      <w:r w:rsidR="004D725C">
        <w:rPr>
          <w:rFonts w:eastAsia="Palatino Linotype" w:cstheme="minorHAnsi"/>
        </w:rPr>
        <w:t xml:space="preserve"> </w:t>
      </w:r>
      <w:r w:rsidR="006A3D3D">
        <w:rPr>
          <w:rFonts w:eastAsia="Palatino Linotype" w:cstheme="minorHAnsi"/>
        </w:rPr>
        <w:t>m</w:t>
      </w:r>
      <w:r w:rsidR="00D8359A">
        <w:rPr>
          <w:rFonts w:eastAsia="Palatino Linotype" w:cstheme="minorHAnsi"/>
        </w:rPr>
        <w:t>aintenance team</w:t>
      </w:r>
    </w:p>
    <w:p w14:paraId="7BBB2A9A" w14:textId="77777777" w:rsidR="005B4701" w:rsidRPr="00C1275F" w:rsidRDefault="005B4701" w:rsidP="005B4701">
      <w:pPr>
        <w:pStyle w:val="Heading1"/>
        <w:spacing w:line="360" w:lineRule="auto"/>
        <w:rPr>
          <w:rFonts w:asciiTheme="minorHAnsi" w:eastAsia="Century Gothic" w:hAnsiTheme="minorHAnsi" w:cstheme="minorHAnsi"/>
          <w:caps w:val="0"/>
          <w:color w:val="1B587C"/>
        </w:rPr>
      </w:pPr>
      <w:r w:rsidRPr="00C1275F">
        <w:rPr>
          <w:rFonts w:asciiTheme="minorHAnsi" w:eastAsia="Century Gothic" w:hAnsiTheme="minorHAnsi" w:cstheme="minorHAnsi"/>
          <w:color w:val="1B587C"/>
        </w:rPr>
        <w:t>Discussion Topics</w:t>
      </w:r>
    </w:p>
    <w:p w14:paraId="7BED47BD" w14:textId="05767DAF" w:rsidR="00D65CA0" w:rsidRDefault="00310999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Student Home Page:</w:t>
      </w:r>
    </w:p>
    <w:p w14:paraId="03D4C468" w14:textId="77777777" w:rsidR="00A344C4" w:rsidRPr="00A344C4" w:rsidRDefault="00A344C4" w:rsidP="00A344C4">
      <w:pPr>
        <w:pStyle w:val="ListParagraph"/>
        <w:numPr>
          <w:ilvl w:val="1"/>
          <w:numId w:val="19"/>
        </w:numPr>
        <w:rPr>
          <w:rFonts w:cstheme="minorHAnsi"/>
        </w:rPr>
      </w:pPr>
      <w:r w:rsidRPr="00A344C4">
        <w:rPr>
          <w:rFonts w:cstheme="minorHAnsi"/>
        </w:rPr>
        <w:t>Home page is using tabs</w:t>
      </w:r>
    </w:p>
    <w:p w14:paraId="147F84FA" w14:textId="77777777" w:rsidR="00A344C4" w:rsidRPr="00A344C4" w:rsidRDefault="00A344C4" w:rsidP="00A344C4">
      <w:pPr>
        <w:pStyle w:val="ListParagraph"/>
        <w:numPr>
          <w:ilvl w:val="1"/>
          <w:numId w:val="19"/>
        </w:numPr>
        <w:rPr>
          <w:rFonts w:cstheme="minorHAnsi"/>
        </w:rPr>
      </w:pPr>
      <w:r w:rsidRPr="00A344C4">
        <w:rPr>
          <w:rFonts w:cstheme="minorHAnsi"/>
        </w:rPr>
        <w:t>Recent challenges table feature complete</w:t>
      </w:r>
    </w:p>
    <w:p w14:paraId="17854BBD" w14:textId="2B10F479" w:rsidR="00383661" w:rsidRDefault="00273F47" w:rsidP="00383661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Create</w:t>
      </w:r>
      <w:r w:rsidR="00746BC6">
        <w:rPr>
          <w:rFonts w:cstheme="minorHAnsi"/>
        </w:rPr>
        <w:t>/Edit</w:t>
      </w:r>
      <w:r>
        <w:rPr>
          <w:rFonts w:cstheme="minorHAnsi"/>
        </w:rPr>
        <w:t xml:space="preserve"> Challenge:</w:t>
      </w:r>
    </w:p>
    <w:p w14:paraId="4FBA532F" w14:textId="77777777" w:rsidR="00000000" w:rsidRPr="00A344C4" w:rsidRDefault="001860F5" w:rsidP="00A344C4">
      <w:pPr>
        <w:pStyle w:val="ListParagraph"/>
        <w:numPr>
          <w:ilvl w:val="1"/>
          <w:numId w:val="19"/>
        </w:numPr>
        <w:rPr>
          <w:rFonts w:cstheme="minorHAnsi"/>
          <w:lang w:val="en-CA"/>
        </w:rPr>
      </w:pPr>
      <w:r w:rsidRPr="00A344C4">
        <w:rPr>
          <w:rFonts w:cstheme="minorHAnsi"/>
        </w:rPr>
        <w:t>Create/Edit challenges pages are using tabs</w:t>
      </w:r>
    </w:p>
    <w:p w14:paraId="3A16173A" w14:textId="77777777" w:rsidR="00000000" w:rsidRPr="00A344C4" w:rsidRDefault="001860F5" w:rsidP="00A344C4">
      <w:pPr>
        <w:pStyle w:val="ListParagraph"/>
        <w:numPr>
          <w:ilvl w:val="1"/>
          <w:numId w:val="19"/>
        </w:numPr>
        <w:rPr>
          <w:rFonts w:cstheme="minorHAnsi"/>
          <w:lang w:val="en-CA"/>
        </w:rPr>
      </w:pPr>
      <w:r w:rsidRPr="00A344C4">
        <w:rPr>
          <w:rFonts w:cstheme="minorHAnsi"/>
        </w:rPr>
        <w:t>Testing test cases: Front end design comple</w:t>
      </w:r>
      <w:r w:rsidRPr="00A344C4">
        <w:rPr>
          <w:rFonts w:cstheme="minorHAnsi"/>
        </w:rPr>
        <w:t>te</w:t>
      </w:r>
    </w:p>
    <w:p w14:paraId="0C14DC5B" w14:textId="77777777" w:rsidR="00A344C4" w:rsidRPr="00A344C4" w:rsidRDefault="001860F5" w:rsidP="00A344C4">
      <w:pPr>
        <w:pStyle w:val="ListParagraph"/>
        <w:numPr>
          <w:ilvl w:val="1"/>
          <w:numId w:val="19"/>
        </w:numPr>
        <w:rPr>
          <w:rFonts w:cstheme="minorHAnsi"/>
          <w:lang w:val="en-CA"/>
        </w:rPr>
      </w:pPr>
      <w:r w:rsidRPr="00A344C4">
        <w:rPr>
          <w:rFonts w:cstheme="minorHAnsi"/>
        </w:rPr>
        <w:t>Replaced the “Required” column to “Name”</w:t>
      </w:r>
    </w:p>
    <w:p w14:paraId="6DCB95C9" w14:textId="23C9ABA2" w:rsidR="00000000" w:rsidRPr="003F2A6A" w:rsidRDefault="001860F5" w:rsidP="00A344C4">
      <w:pPr>
        <w:pStyle w:val="ListParagraph"/>
        <w:numPr>
          <w:ilvl w:val="1"/>
          <w:numId w:val="19"/>
        </w:numPr>
        <w:rPr>
          <w:rFonts w:cstheme="minorHAnsi"/>
          <w:lang w:val="en-CA"/>
        </w:rPr>
      </w:pPr>
      <w:r w:rsidRPr="00A344C4">
        <w:rPr>
          <w:rFonts w:cstheme="minorHAnsi"/>
        </w:rPr>
        <w:t>Adding/removing test cases and parameters, front end functionality</w:t>
      </w:r>
    </w:p>
    <w:p w14:paraId="0ACA1F53" w14:textId="423D6C5D" w:rsidR="003F2A6A" w:rsidRDefault="003F2A6A" w:rsidP="00A344C4">
      <w:pPr>
        <w:pStyle w:val="ListParagraph"/>
        <w:numPr>
          <w:ilvl w:val="1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Add </w:t>
      </w:r>
      <w:r w:rsidRPr="003F2A6A">
        <w:rPr>
          <w:rFonts w:cstheme="minorHAnsi"/>
          <w:lang w:val="en-CA"/>
        </w:rPr>
        <w:t>asteris</w:t>
      </w:r>
      <w:r>
        <w:rPr>
          <w:rFonts w:cstheme="minorHAnsi"/>
          <w:lang w:val="en-CA"/>
        </w:rPr>
        <w:t>ks (*) on the create challenge form</w:t>
      </w:r>
    </w:p>
    <w:p w14:paraId="39E1BA5D" w14:textId="4C9745E8" w:rsidR="00BD1575" w:rsidRDefault="00BD1575" w:rsidP="00BD1575">
      <w:pPr>
        <w:pStyle w:val="ListParagraph"/>
        <w:numPr>
          <w:ilvl w:val="1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Testing result box is too small:</w:t>
      </w:r>
    </w:p>
    <w:p w14:paraId="6261AD9F" w14:textId="570227AC" w:rsidR="00BD1575" w:rsidRDefault="00BD1575" w:rsidP="00BD1575">
      <w:pPr>
        <w:pStyle w:val="ListParagraph"/>
        <w:numPr>
          <w:ilvl w:val="2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Put multiple lines for parameters</w:t>
      </w:r>
    </w:p>
    <w:p w14:paraId="50059D65" w14:textId="572E5BD1" w:rsidR="00BD1575" w:rsidRDefault="00BD1575" w:rsidP="00BD1575">
      <w:pPr>
        <w:pStyle w:val="ListParagraph"/>
        <w:numPr>
          <w:ilvl w:val="2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Combine test result and passed columns</w:t>
      </w:r>
    </w:p>
    <w:p w14:paraId="28853FA3" w14:textId="0E61FA53" w:rsidR="00BD1575" w:rsidRDefault="00BD1575" w:rsidP="00BD1575">
      <w:pPr>
        <w:pStyle w:val="ListParagraph"/>
        <w:numPr>
          <w:ilvl w:val="0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If </w:t>
      </w:r>
      <w:r w:rsidR="00E25ACF">
        <w:rPr>
          <w:rFonts w:cstheme="minorHAnsi"/>
          <w:lang w:val="en-CA"/>
        </w:rPr>
        <w:t>A</w:t>
      </w:r>
      <w:r>
        <w:rPr>
          <w:rFonts w:cstheme="minorHAnsi"/>
          <w:lang w:val="en-CA"/>
        </w:rPr>
        <w:t xml:space="preserve">pache is being used for Judge0, we can try adding </w:t>
      </w:r>
      <w:proofErr w:type="spellStart"/>
      <w:r>
        <w:rPr>
          <w:rFonts w:cstheme="minorHAnsi"/>
          <w:lang w:val="en-CA"/>
        </w:rPr>
        <w:t>csdev</w:t>
      </w:r>
      <w:proofErr w:type="spellEnd"/>
      <w:r>
        <w:rPr>
          <w:rFonts w:cstheme="minorHAnsi"/>
          <w:lang w:val="en-CA"/>
        </w:rPr>
        <w:t xml:space="preserve"> to run the compiler </w:t>
      </w:r>
    </w:p>
    <w:p w14:paraId="1693CB21" w14:textId="3694C6C8" w:rsidR="004A03D4" w:rsidRPr="00BD1575" w:rsidRDefault="004A03D4" w:rsidP="00BD1575">
      <w:pPr>
        <w:pStyle w:val="ListParagraph"/>
        <w:numPr>
          <w:ilvl w:val="0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Judge0 has to be on </w:t>
      </w:r>
      <w:proofErr w:type="spellStart"/>
      <w:r>
        <w:rPr>
          <w:rFonts w:cstheme="minorHAnsi"/>
          <w:lang w:val="en-CA"/>
        </w:rPr>
        <w:t>csdev</w:t>
      </w:r>
      <w:proofErr w:type="spellEnd"/>
      <w:r w:rsidR="008D06D1">
        <w:rPr>
          <w:rFonts w:cstheme="minorHAnsi"/>
          <w:lang w:val="en-CA"/>
        </w:rPr>
        <w:t xml:space="preserve">, not </w:t>
      </w:r>
      <w:proofErr w:type="spellStart"/>
      <w:r w:rsidR="008D06D1">
        <w:rPr>
          <w:rFonts w:cstheme="minorHAnsi"/>
          <w:lang w:val="en-CA"/>
        </w:rPr>
        <w:t>uxdev</w:t>
      </w:r>
      <w:proofErr w:type="spellEnd"/>
    </w:p>
    <w:p w14:paraId="58087B39" w14:textId="51CD39D2" w:rsidR="00E133DC" w:rsidRDefault="00E133DC" w:rsidP="00E133DC">
      <w:pPr>
        <w:pStyle w:val="ListParagraph"/>
        <w:ind w:left="792"/>
        <w:rPr>
          <w:rFonts w:cstheme="minorHAnsi"/>
        </w:rPr>
      </w:pPr>
    </w:p>
    <w:p w14:paraId="4930160A" w14:textId="54CA54EC" w:rsidR="00E10408" w:rsidRDefault="00E10408" w:rsidP="00E133DC">
      <w:pPr>
        <w:pStyle w:val="ListParagraph"/>
        <w:ind w:left="792"/>
        <w:rPr>
          <w:rFonts w:cstheme="minorHAnsi"/>
        </w:rPr>
      </w:pPr>
    </w:p>
    <w:p w14:paraId="7128D306" w14:textId="77777777" w:rsidR="00E10408" w:rsidRPr="00D65CA0" w:rsidRDefault="00E10408" w:rsidP="00E133DC">
      <w:pPr>
        <w:pStyle w:val="ListParagraph"/>
        <w:ind w:left="792"/>
        <w:rPr>
          <w:rFonts w:cstheme="minorHAnsi"/>
        </w:rPr>
      </w:pPr>
    </w:p>
    <w:p w14:paraId="72FB7020" w14:textId="46347F98" w:rsidR="005B4701" w:rsidRDefault="005B4701" w:rsidP="005B4701">
      <w:pPr>
        <w:pStyle w:val="Heading1"/>
        <w:rPr>
          <w:rFonts w:asciiTheme="minorHAnsi" w:eastAsia="Century Gothic" w:hAnsiTheme="minorHAnsi" w:cstheme="minorHAnsi"/>
          <w:color w:val="1B587C"/>
        </w:rPr>
      </w:pPr>
      <w:r w:rsidRPr="00C1275F">
        <w:rPr>
          <w:rFonts w:asciiTheme="minorHAnsi" w:eastAsia="Century Gothic" w:hAnsiTheme="minorHAnsi" w:cstheme="minorHAnsi"/>
          <w:color w:val="1B587C"/>
        </w:rPr>
        <w:lastRenderedPageBreak/>
        <w:t>Decisions</w:t>
      </w:r>
    </w:p>
    <w:p w14:paraId="670FD224" w14:textId="77777777" w:rsidR="00E10408" w:rsidRPr="00E10408" w:rsidRDefault="00E10408" w:rsidP="00E10408"/>
    <w:tbl>
      <w:tblPr>
        <w:tblStyle w:val="TableGrid"/>
        <w:tblW w:w="928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767"/>
        <w:gridCol w:w="8518"/>
      </w:tblGrid>
      <w:tr w:rsidR="005B4701" w:rsidRPr="00C1275F" w14:paraId="50D477C5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96905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D1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EC627" w14:textId="654297AF" w:rsidR="005B4701" w:rsidRPr="00C1275F" w:rsidRDefault="00342EE4" w:rsidP="001860F5">
            <w:pPr>
              <w:spacing w:line="259" w:lineRule="auto"/>
              <w:ind w:left="0"/>
              <w:rPr>
                <w:rFonts w:eastAsia="Palatino Linotype" w:cstheme="minorHAnsi"/>
                <w:color w:val="F07F09" w:themeColor="accent1"/>
              </w:rPr>
            </w:pPr>
            <w:r>
              <w:rPr>
                <w:rFonts w:eastAsia="Palatino Linotype" w:cstheme="minorHAnsi"/>
              </w:rPr>
              <w:t xml:space="preserve">Can close </w:t>
            </w:r>
            <w:r w:rsidR="003E0615" w:rsidRPr="003E0615">
              <w:rPr>
                <w:rFonts w:eastAsia="Palatino Linotype" w:cstheme="minorHAnsi"/>
              </w:rPr>
              <w:t>As a System Developer, I want to redesign the DB schema</w:t>
            </w:r>
            <w:r w:rsidR="003E0615">
              <w:rPr>
                <w:rFonts w:eastAsia="Palatino Linotype" w:cstheme="minorHAnsi"/>
              </w:rPr>
              <w:t xml:space="preserve"> </w:t>
            </w:r>
            <w:r>
              <w:rPr>
                <w:rFonts w:eastAsia="Palatino Linotype" w:cstheme="minorHAnsi"/>
              </w:rPr>
              <w:t>User Story</w:t>
            </w:r>
          </w:p>
        </w:tc>
      </w:tr>
      <w:tr w:rsidR="005B4701" w:rsidRPr="00C1275F" w14:paraId="15E7AEC2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3A3DA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D2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18928" w14:textId="2040F806" w:rsidR="005B4701" w:rsidRPr="00450002" w:rsidRDefault="00342EE4" w:rsidP="001860F5">
            <w:pPr>
              <w:ind w:left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 xml:space="preserve">Can close </w:t>
            </w:r>
            <w:r w:rsidR="003E0615" w:rsidRPr="003E0615">
              <w:rPr>
                <w:rFonts w:eastAsia="Palatino Linotype" w:cstheme="minorHAnsi"/>
              </w:rPr>
              <w:t>As a Student, I want a main dashboard to navigate around.</w:t>
            </w:r>
            <w:r w:rsidR="003E0615">
              <w:rPr>
                <w:rFonts w:eastAsia="Palatino Linotype" w:cstheme="minorHAnsi"/>
              </w:rPr>
              <w:t xml:space="preserve"> </w:t>
            </w:r>
            <w:r>
              <w:rPr>
                <w:rFonts w:eastAsia="Palatino Linotype" w:cstheme="minorHAnsi"/>
              </w:rPr>
              <w:t>User Story</w:t>
            </w:r>
          </w:p>
        </w:tc>
      </w:tr>
      <w:tr w:rsidR="005B4701" w:rsidRPr="00C1275F" w14:paraId="1B8C31EF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8102E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D3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1AE65" w14:textId="0739712F" w:rsidR="005B4701" w:rsidRPr="00C1275F" w:rsidRDefault="000B5F53" w:rsidP="001860F5">
            <w:pPr>
              <w:ind w:left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 xml:space="preserve">In the Create/Edit challenge page (under function Data), the test case parameters input boxes need better styling </w:t>
            </w:r>
          </w:p>
        </w:tc>
      </w:tr>
      <w:tr w:rsidR="005B4701" w:rsidRPr="00C1275F" w14:paraId="5319F6B5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45E1C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D4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B5287" w14:textId="785AA727" w:rsidR="005B4701" w:rsidRPr="00C1275F" w:rsidRDefault="000B5F53" w:rsidP="001860F5">
            <w:pPr>
              <w:ind w:left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Creating</w:t>
            </w:r>
            <w:r w:rsidR="0052126B">
              <w:rPr>
                <w:rFonts w:eastAsia="Palatino Linotype" w:cstheme="minorHAnsi"/>
              </w:rPr>
              <w:t>/editing</w:t>
            </w:r>
            <w:r>
              <w:rPr>
                <w:rFonts w:eastAsia="Palatino Linotype" w:cstheme="minorHAnsi"/>
              </w:rPr>
              <w:t xml:space="preserve"> a challenge needs to work on different paths (not just the happy path) when adding parameters and test cases</w:t>
            </w:r>
          </w:p>
        </w:tc>
      </w:tr>
      <w:tr w:rsidR="000B5F53" w:rsidRPr="00C1275F" w14:paraId="2E3F047F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B456B" w14:textId="4E345361" w:rsidR="000B5F53" w:rsidRPr="00C1275F" w:rsidRDefault="000B5F53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D5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2CB53" w14:textId="53239B4E" w:rsidR="000B5F53" w:rsidRDefault="000B5F53" w:rsidP="001860F5">
            <w:pPr>
              <w:ind w:left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 xml:space="preserve">Add </w:t>
            </w:r>
            <w:r w:rsidR="0052126B" w:rsidRPr="003F2A6A">
              <w:rPr>
                <w:rFonts w:cstheme="minorHAnsi"/>
                <w:lang w:val="en-CA"/>
              </w:rPr>
              <w:t>asteris</w:t>
            </w:r>
            <w:r w:rsidR="0052126B">
              <w:rPr>
                <w:rFonts w:cstheme="minorHAnsi"/>
                <w:lang w:val="en-CA"/>
              </w:rPr>
              <w:t>ks</w:t>
            </w:r>
            <w:r>
              <w:rPr>
                <w:rFonts w:eastAsia="Palatino Linotype" w:cstheme="minorHAnsi"/>
              </w:rPr>
              <w:t xml:space="preserve"> for </w:t>
            </w:r>
            <w:r w:rsidR="0052126B">
              <w:rPr>
                <w:rFonts w:eastAsia="Palatino Linotype" w:cstheme="minorHAnsi"/>
              </w:rPr>
              <w:t xml:space="preserve">required fields in </w:t>
            </w:r>
            <w:r>
              <w:rPr>
                <w:rFonts w:eastAsia="Palatino Linotype" w:cstheme="minorHAnsi"/>
              </w:rPr>
              <w:t>the create challenge form</w:t>
            </w:r>
          </w:p>
        </w:tc>
      </w:tr>
      <w:tr w:rsidR="000B5F53" w:rsidRPr="00C1275F" w14:paraId="62477716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1D42B" w14:textId="10A9E190" w:rsidR="000B5F53" w:rsidRDefault="000B5F53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D6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57286" w14:textId="17102F6D" w:rsidR="000B5F53" w:rsidRDefault="000B5F53" w:rsidP="001860F5">
            <w:pPr>
              <w:ind w:left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Find a better way to design the test cases testing results for parameters</w:t>
            </w:r>
          </w:p>
        </w:tc>
      </w:tr>
      <w:tr w:rsidR="001860F5" w:rsidRPr="00C1275F" w14:paraId="0BA32AA2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CC5B4" w14:textId="164F53CA" w:rsidR="001860F5" w:rsidRDefault="001860F5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D7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949DA" w14:textId="234ED43A" w:rsidR="001860F5" w:rsidRDefault="001860F5" w:rsidP="001860F5">
            <w:pPr>
              <w:ind w:left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In the create/edit challenge pages, c</w:t>
            </w:r>
            <w:r w:rsidRPr="001860F5">
              <w:rPr>
                <w:rFonts w:eastAsia="Palatino Linotype" w:cstheme="minorHAnsi"/>
              </w:rPr>
              <w:t>ombine test result and passed columns</w:t>
            </w:r>
            <w:r>
              <w:rPr>
                <w:rFonts w:eastAsia="Palatino Linotype" w:cstheme="minorHAnsi"/>
              </w:rPr>
              <w:t xml:space="preserve"> under “Testing Suite” tab</w:t>
            </w:r>
          </w:p>
        </w:tc>
      </w:tr>
    </w:tbl>
    <w:p w14:paraId="55BEA7A7" w14:textId="77777777" w:rsidR="005B4701" w:rsidRPr="00C1275F" w:rsidRDefault="005B4701" w:rsidP="005B4701">
      <w:pPr>
        <w:rPr>
          <w:rFonts w:cstheme="minorHAnsi"/>
        </w:rPr>
      </w:pPr>
      <w:r w:rsidRPr="00C1275F">
        <w:rPr>
          <w:rFonts w:eastAsia="Palatino Linotype" w:cstheme="minorHAnsi"/>
        </w:rPr>
        <w:t xml:space="preserve"> </w:t>
      </w:r>
    </w:p>
    <w:p w14:paraId="0E329015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Actions</w:t>
      </w:r>
      <w:bookmarkStart w:id="0" w:name="_GoBack"/>
      <w:bookmarkEnd w:id="0"/>
    </w:p>
    <w:tbl>
      <w:tblPr>
        <w:tblStyle w:val="TableGrid"/>
        <w:tblW w:w="9361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624"/>
        <w:gridCol w:w="1884"/>
        <w:gridCol w:w="3644"/>
        <w:gridCol w:w="1301"/>
        <w:gridCol w:w="1908"/>
      </w:tblGrid>
      <w:tr w:rsidR="005B4701" w:rsidRPr="00C1275F" w14:paraId="0698115E" w14:textId="77777777" w:rsidTr="000B5F53">
        <w:trPr>
          <w:trHeight w:val="570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E2402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A1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84B47" w14:textId="20F1E49B" w:rsidR="005B4701" w:rsidRPr="00C1275F" w:rsidRDefault="008F1E0E" w:rsidP="00DD0207">
            <w:pPr>
              <w:spacing w:line="259" w:lineRule="auto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Nahom</w:t>
            </w:r>
          </w:p>
        </w:tc>
        <w:tc>
          <w:tcPr>
            <w:tcW w:w="3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CA181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Sending out the meeting minutes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CD358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85A6" w14:textId="5A95F855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0</w:t>
            </w:r>
            <w:r w:rsidR="008F1E0E">
              <w:rPr>
                <w:rFonts w:eastAsia="Palatino Linotype" w:cstheme="minorHAnsi"/>
              </w:rPr>
              <w:t>4</w:t>
            </w:r>
            <w:r w:rsidRPr="00C1275F">
              <w:rPr>
                <w:rFonts w:eastAsia="Palatino Linotype" w:cstheme="minorHAnsi"/>
              </w:rPr>
              <w:t>/</w:t>
            </w:r>
            <w:r w:rsidR="008F1E0E">
              <w:rPr>
                <w:rFonts w:eastAsia="Palatino Linotype" w:cstheme="minorHAnsi"/>
              </w:rPr>
              <w:t>04</w:t>
            </w:r>
            <w:r w:rsidRPr="00C1275F">
              <w:rPr>
                <w:rFonts w:eastAsia="Palatino Linotype" w:cstheme="minorHAnsi"/>
              </w:rPr>
              <w:t>/2022</w:t>
            </w:r>
          </w:p>
        </w:tc>
      </w:tr>
      <w:tr w:rsidR="005B4701" w:rsidRPr="00C1275F" w14:paraId="5A5297D3" w14:textId="77777777" w:rsidTr="000B5F53">
        <w:trPr>
          <w:trHeight w:val="570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F0863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A2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16B26" w14:textId="065B2D1A" w:rsidR="005B4701" w:rsidRPr="00C1275F" w:rsidRDefault="00222908" w:rsidP="00DD0207">
            <w:pPr>
              <w:spacing w:line="259" w:lineRule="auto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Abe</w:t>
            </w:r>
          </w:p>
        </w:tc>
        <w:tc>
          <w:tcPr>
            <w:tcW w:w="3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85895" w14:textId="685D59A9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cstheme="minorHAnsi"/>
              </w:rPr>
              <w:t xml:space="preserve">Send </w:t>
            </w:r>
            <w:r w:rsidR="008F1E0E">
              <w:rPr>
                <w:rFonts w:cstheme="minorHAnsi"/>
              </w:rPr>
              <w:t>email regarding Judge0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B4CC8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9DB" w14:textId="4CCAA10C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0</w:t>
            </w:r>
            <w:r w:rsidR="008F1E0E">
              <w:rPr>
                <w:rFonts w:eastAsia="Palatino Linotype" w:cstheme="minorHAnsi"/>
              </w:rPr>
              <w:t>4</w:t>
            </w:r>
            <w:r w:rsidRPr="00C1275F">
              <w:rPr>
                <w:rFonts w:eastAsia="Palatino Linotype" w:cstheme="minorHAnsi"/>
              </w:rPr>
              <w:t>/</w:t>
            </w:r>
            <w:r w:rsidR="008F1E0E">
              <w:rPr>
                <w:rFonts w:eastAsia="Palatino Linotype" w:cstheme="minorHAnsi"/>
              </w:rPr>
              <w:t>04</w:t>
            </w:r>
            <w:r w:rsidRPr="00C1275F">
              <w:rPr>
                <w:rFonts w:eastAsia="Palatino Linotype" w:cstheme="minorHAnsi"/>
              </w:rPr>
              <w:t>/2022</w:t>
            </w:r>
          </w:p>
        </w:tc>
      </w:tr>
    </w:tbl>
    <w:p w14:paraId="2D976C5E" w14:textId="77777777" w:rsidR="005B4701" w:rsidRPr="00C1275F" w:rsidRDefault="005B4701" w:rsidP="005B4701">
      <w:pPr>
        <w:rPr>
          <w:rFonts w:cstheme="minorHAnsi"/>
        </w:rPr>
      </w:pPr>
      <w:r w:rsidRPr="00C1275F">
        <w:rPr>
          <w:rFonts w:eastAsia="Palatino Linotype" w:cstheme="minorHAnsi"/>
        </w:rPr>
        <w:t xml:space="preserve"> </w:t>
      </w:r>
    </w:p>
    <w:p w14:paraId="25252F83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Follow up and next steps</w:t>
      </w:r>
    </w:p>
    <w:p w14:paraId="1E9C7482" w14:textId="6077FB02" w:rsidR="005B4701" w:rsidRDefault="005B4701" w:rsidP="005B4701">
      <w:pPr>
        <w:pStyle w:val="ListParagraph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 w:rsidRPr="00C1275F">
        <w:rPr>
          <w:rFonts w:cstheme="minorHAnsi"/>
        </w:rPr>
        <w:t>Send meeting minutes to Chris</w:t>
      </w:r>
      <w:r w:rsidR="008F1E0E">
        <w:rPr>
          <w:rFonts w:cstheme="minorHAnsi"/>
        </w:rPr>
        <w:t xml:space="preserve"> and Allan</w:t>
      </w:r>
      <w:r w:rsidRPr="00C1275F">
        <w:rPr>
          <w:rFonts w:cstheme="minorHAnsi"/>
        </w:rPr>
        <w:t>.</w:t>
      </w:r>
    </w:p>
    <w:p w14:paraId="75E578B4" w14:textId="48CB744F" w:rsidR="00E267A5" w:rsidRPr="00C1275F" w:rsidRDefault="00E267A5" w:rsidP="005B4701">
      <w:pPr>
        <w:pStyle w:val="ListParagraph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Send Judge0 email to Chris</w:t>
      </w:r>
      <w:r w:rsidR="0052126B">
        <w:rPr>
          <w:rFonts w:cstheme="minorHAnsi"/>
        </w:rPr>
        <w:t>.</w:t>
      </w:r>
    </w:p>
    <w:p w14:paraId="52CE7912" w14:textId="4039DF54" w:rsidR="005B4701" w:rsidRPr="00C1275F" w:rsidRDefault="00A076B6" w:rsidP="005B4701">
      <w:pPr>
        <w:pStyle w:val="ListParagraph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Update backlog</w:t>
      </w:r>
      <w:r w:rsidR="0052126B">
        <w:rPr>
          <w:rFonts w:cstheme="minorHAnsi"/>
        </w:rPr>
        <w:t>.</w:t>
      </w:r>
    </w:p>
    <w:p w14:paraId="23D6EC27" w14:textId="6BA9737E" w:rsidR="008B260C" w:rsidRPr="005B4701" w:rsidRDefault="008B260C" w:rsidP="005B4701"/>
    <w:sectPr w:rsidR="008B260C" w:rsidRPr="005B4701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AFF30" w14:textId="77777777" w:rsidR="000B0C4E" w:rsidRDefault="000B0C4E">
      <w:r>
        <w:separator/>
      </w:r>
    </w:p>
    <w:p w14:paraId="66BCB731" w14:textId="77777777" w:rsidR="000B0C4E" w:rsidRDefault="000B0C4E"/>
    <w:p w14:paraId="70CCBC13" w14:textId="77777777" w:rsidR="000B0C4E" w:rsidRDefault="000B0C4E"/>
  </w:endnote>
  <w:endnote w:type="continuationSeparator" w:id="0">
    <w:p w14:paraId="4102631E" w14:textId="77777777" w:rsidR="000B0C4E" w:rsidRDefault="000B0C4E">
      <w:r>
        <w:continuationSeparator/>
      </w:r>
    </w:p>
    <w:p w14:paraId="13A144A7" w14:textId="77777777" w:rsidR="000B0C4E" w:rsidRDefault="000B0C4E"/>
    <w:p w14:paraId="2CD36A79" w14:textId="77777777" w:rsidR="000B0C4E" w:rsidRDefault="000B0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EFEA5" w14:textId="77777777" w:rsidR="000B0C4E" w:rsidRDefault="000B0C4E">
      <w:r>
        <w:separator/>
      </w:r>
    </w:p>
    <w:p w14:paraId="175BC7F3" w14:textId="77777777" w:rsidR="000B0C4E" w:rsidRDefault="000B0C4E"/>
    <w:p w14:paraId="37127E1C" w14:textId="77777777" w:rsidR="000B0C4E" w:rsidRDefault="000B0C4E"/>
  </w:footnote>
  <w:footnote w:type="continuationSeparator" w:id="0">
    <w:p w14:paraId="5C022C3F" w14:textId="77777777" w:rsidR="000B0C4E" w:rsidRDefault="000B0C4E">
      <w:r>
        <w:continuationSeparator/>
      </w:r>
    </w:p>
    <w:p w14:paraId="5A685928" w14:textId="77777777" w:rsidR="000B0C4E" w:rsidRDefault="000B0C4E"/>
    <w:p w14:paraId="70313F6D" w14:textId="77777777" w:rsidR="000B0C4E" w:rsidRDefault="000B0C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D4AA3"/>
    <w:multiLevelType w:val="hybridMultilevel"/>
    <w:tmpl w:val="08D8A4D2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005D"/>
    <w:multiLevelType w:val="hybridMultilevel"/>
    <w:tmpl w:val="4DA886C8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43D4FF6"/>
    <w:multiLevelType w:val="hybridMultilevel"/>
    <w:tmpl w:val="D8D27866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54F33FC8"/>
    <w:multiLevelType w:val="hybridMultilevel"/>
    <w:tmpl w:val="3B86C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653E8"/>
    <w:multiLevelType w:val="hybridMultilevel"/>
    <w:tmpl w:val="A4C6D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83262"/>
    <w:multiLevelType w:val="hybridMultilevel"/>
    <w:tmpl w:val="AC0CFBC4"/>
    <w:lvl w:ilvl="0" w:tplc="58CAC0B6">
      <w:start w:val="2021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F10048"/>
    <w:multiLevelType w:val="hybridMultilevel"/>
    <w:tmpl w:val="045EE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A3E6D"/>
    <w:multiLevelType w:val="hybridMultilevel"/>
    <w:tmpl w:val="30DE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A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D68B0"/>
    <w:multiLevelType w:val="hybridMultilevel"/>
    <w:tmpl w:val="E9169B9C"/>
    <w:lvl w:ilvl="0" w:tplc="207A2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0CE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A8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749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C1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A3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4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6C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2B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F23F32"/>
    <w:multiLevelType w:val="hybridMultilevel"/>
    <w:tmpl w:val="5226FEB4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  <w:num w:numId="18">
    <w:abstractNumId w:val="17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0FF3"/>
    <w:rsid w:val="000076D5"/>
    <w:rsid w:val="00035EA2"/>
    <w:rsid w:val="0005531A"/>
    <w:rsid w:val="000617A3"/>
    <w:rsid w:val="00096438"/>
    <w:rsid w:val="000A3053"/>
    <w:rsid w:val="000B0C4E"/>
    <w:rsid w:val="000B5F53"/>
    <w:rsid w:val="000D182B"/>
    <w:rsid w:val="00116F06"/>
    <w:rsid w:val="001217CE"/>
    <w:rsid w:val="001422D8"/>
    <w:rsid w:val="00161809"/>
    <w:rsid w:val="00170F6A"/>
    <w:rsid w:val="00185685"/>
    <w:rsid w:val="001860F5"/>
    <w:rsid w:val="001B1500"/>
    <w:rsid w:val="001B22E5"/>
    <w:rsid w:val="001D4F09"/>
    <w:rsid w:val="00222908"/>
    <w:rsid w:val="00246A2A"/>
    <w:rsid w:val="00273F47"/>
    <w:rsid w:val="002935AB"/>
    <w:rsid w:val="002A4577"/>
    <w:rsid w:val="002C15E3"/>
    <w:rsid w:val="002E082B"/>
    <w:rsid w:val="002E3124"/>
    <w:rsid w:val="00304D66"/>
    <w:rsid w:val="00310999"/>
    <w:rsid w:val="00342EE4"/>
    <w:rsid w:val="003452EF"/>
    <w:rsid w:val="00376894"/>
    <w:rsid w:val="00383661"/>
    <w:rsid w:val="003B33DA"/>
    <w:rsid w:val="003B53E1"/>
    <w:rsid w:val="003B6464"/>
    <w:rsid w:val="003E0615"/>
    <w:rsid w:val="003F2A6A"/>
    <w:rsid w:val="003F56C0"/>
    <w:rsid w:val="003F7BC0"/>
    <w:rsid w:val="00402BCA"/>
    <w:rsid w:val="00420E4C"/>
    <w:rsid w:val="004226C6"/>
    <w:rsid w:val="004308C8"/>
    <w:rsid w:val="004317FE"/>
    <w:rsid w:val="00450002"/>
    <w:rsid w:val="00464ECB"/>
    <w:rsid w:val="00495935"/>
    <w:rsid w:val="004A03D4"/>
    <w:rsid w:val="004B12B7"/>
    <w:rsid w:val="004D43C2"/>
    <w:rsid w:val="004D725C"/>
    <w:rsid w:val="00512F3A"/>
    <w:rsid w:val="00516478"/>
    <w:rsid w:val="00517521"/>
    <w:rsid w:val="0052126B"/>
    <w:rsid w:val="00542047"/>
    <w:rsid w:val="005454FF"/>
    <w:rsid w:val="005B4701"/>
    <w:rsid w:val="005F222D"/>
    <w:rsid w:val="006018C1"/>
    <w:rsid w:val="0064555A"/>
    <w:rsid w:val="00651E5A"/>
    <w:rsid w:val="0069252B"/>
    <w:rsid w:val="006A3D3D"/>
    <w:rsid w:val="006D5963"/>
    <w:rsid w:val="00700776"/>
    <w:rsid w:val="00722277"/>
    <w:rsid w:val="00746BC6"/>
    <w:rsid w:val="00787035"/>
    <w:rsid w:val="00790B27"/>
    <w:rsid w:val="007A1E68"/>
    <w:rsid w:val="007D6CD0"/>
    <w:rsid w:val="008B14EC"/>
    <w:rsid w:val="008B260C"/>
    <w:rsid w:val="008C7020"/>
    <w:rsid w:val="008D06D1"/>
    <w:rsid w:val="008E6A94"/>
    <w:rsid w:val="008F1E0E"/>
    <w:rsid w:val="00907FCF"/>
    <w:rsid w:val="009258E0"/>
    <w:rsid w:val="009663E8"/>
    <w:rsid w:val="009926B7"/>
    <w:rsid w:val="009A27B7"/>
    <w:rsid w:val="009A481E"/>
    <w:rsid w:val="009B023C"/>
    <w:rsid w:val="009E06EF"/>
    <w:rsid w:val="009F4B5E"/>
    <w:rsid w:val="00A00B91"/>
    <w:rsid w:val="00A076B6"/>
    <w:rsid w:val="00A344C4"/>
    <w:rsid w:val="00A42BDF"/>
    <w:rsid w:val="00A451EF"/>
    <w:rsid w:val="00A46698"/>
    <w:rsid w:val="00A542D4"/>
    <w:rsid w:val="00A7386C"/>
    <w:rsid w:val="00A84AA2"/>
    <w:rsid w:val="00A8756F"/>
    <w:rsid w:val="00A9382D"/>
    <w:rsid w:val="00AC0247"/>
    <w:rsid w:val="00B062BE"/>
    <w:rsid w:val="00B1534B"/>
    <w:rsid w:val="00B43B41"/>
    <w:rsid w:val="00B72D3C"/>
    <w:rsid w:val="00B966B8"/>
    <w:rsid w:val="00BD1575"/>
    <w:rsid w:val="00BD6D34"/>
    <w:rsid w:val="00BE5812"/>
    <w:rsid w:val="00BE6E40"/>
    <w:rsid w:val="00C1615B"/>
    <w:rsid w:val="00C52ADE"/>
    <w:rsid w:val="00C52DFC"/>
    <w:rsid w:val="00C56237"/>
    <w:rsid w:val="00C61943"/>
    <w:rsid w:val="00C952FF"/>
    <w:rsid w:val="00CA4986"/>
    <w:rsid w:val="00CC25A7"/>
    <w:rsid w:val="00D3020B"/>
    <w:rsid w:val="00D32F5E"/>
    <w:rsid w:val="00D65CA0"/>
    <w:rsid w:val="00D8359A"/>
    <w:rsid w:val="00D851F4"/>
    <w:rsid w:val="00DB2A36"/>
    <w:rsid w:val="00DE215D"/>
    <w:rsid w:val="00DE270F"/>
    <w:rsid w:val="00DE7B5C"/>
    <w:rsid w:val="00E10408"/>
    <w:rsid w:val="00E12ABF"/>
    <w:rsid w:val="00E133DC"/>
    <w:rsid w:val="00E23379"/>
    <w:rsid w:val="00E25ACF"/>
    <w:rsid w:val="00E267A5"/>
    <w:rsid w:val="00E272D4"/>
    <w:rsid w:val="00E367E1"/>
    <w:rsid w:val="00E53F4C"/>
    <w:rsid w:val="00E66D03"/>
    <w:rsid w:val="00E81B20"/>
    <w:rsid w:val="00E8337A"/>
    <w:rsid w:val="00EA3521"/>
    <w:rsid w:val="00EB084B"/>
    <w:rsid w:val="00EC5652"/>
    <w:rsid w:val="00EE24D6"/>
    <w:rsid w:val="00F2274F"/>
    <w:rsid w:val="00F53F4A"/>
    <w:rsid w:val="00F9151E"/>
    <w:rsid w:val="00FA2725"/>
    <w:rsid w:val="00FA2AF9"/>
    <w:rsid w:val="00F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B43B41"/>
    <w:pPr>
      <w:ind w:left="720"/>
      <w:contextualSpacing/>
    </w:pPr>
  </w:style>
  <w:style w:type="table" w:styleId="ListTable1Light-Accent3">
    <w:name w:val="List Table 1 Light Accent 3"/>
    <w:basedOn w:val="TableNormal"/>
    <w:uiPriority w:val="46"/>
    <w:rsid w:val="005B470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1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DC3365-AE9A-4245-84DE-AE1579A2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42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Haile, Nahom</cp:lastModifiedBy>
  <cp:revision>20</cp:revision>
  <dcterms:created xsi:type="dcterms:W3CDTF">2022-04-04T17:27:00Z</dcterms:created>
  <dcterms:modified xsi:type="dcterms:W3CDTF">2022-04-04T18:09:00Z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