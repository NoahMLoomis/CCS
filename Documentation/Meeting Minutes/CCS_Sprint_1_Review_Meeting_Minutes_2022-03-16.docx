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08CE0" w14:textId="284150E1" w:rsidR="005B4701" w:rsidRPr="00C1275F" w:rsidRDefault="005B4701" w:rsidP="005B4701">
      <w:pPr>
        <w:rPr>
          <w:rFonts w:eastAsia="Century Gothic" w:cstheme="minorHAnsi"/>
          <w:color w:val="9F2936"/>
          <w:sz w:val="50"/>
          <w:szCs w:val="50"/>
        </w:rPr>
      </w:pPr>
      <w:r w:rsidRPr="00C1275F">
        <w:rPr>
          <w:rFonts w:eastAsia="Century Gothic" w:cstheme="minorHAnsi"/>
          <w:color w:val="9F2936"/>
          <w:sz w:val="50"/>
          <w:szCs w:val="50"/>
        </w:rPr>
        <w:t xml:space="preserve">CCS </w:t>
      </w:r>
      <w:r w:rsidR="00B72D3C">
        <w:rPr>
          <w:rFonts w:eastAsia="Century Gothic" w:cstheme="minorHAnsi"/>
          <w:color w:val="9F2936"/>
          <w:sz w:val="50"/>
          <w:szCs w:val="50"/>
        </w:rPr>
        <w:t xml:space="preserve">Sprint </w:t>
      </w:r>
      <w:r w:rsidR="00C52DFC">
        <w:rPr>
          <w:rFonts w:eastAsia="Century Gothic" w:cstheme="minorHAnsi"/>
          <w:color w:val="9F2936"/>
          <w:sz w:val="50"/>
          <w:szCs w:val="50"/>
        </w:rPr>
        <w:t>1</w:t>
      </w:r>
      <w:r w:rsidRPr="00C1275F">
        <w:rPr>
          <w:rFonts w:eastAsia="Century Gothic" w:cstheme="minorHAnsi"/>
          <w:color w:val="9F2936"/>
          <w:sz w:val="50"/>
          <w:szCs w:val="50"/>
        </w:rPr>
        <w:t>|MINUTES</w:t>
      </w:r>
    </w:p>
    <w:p w14:paraId="1BE960FE" w14:textId="28B29FB7" w:rsidR="005B4701" w:rsidRPr="00217234" w:rsidRDefault="005B4701" w:rsidP="005B4701">
      <w:pPr>
        <w:rPr>
          <w:rFonts w:eastAsia="Century Gothic" w:cstheme="minorHAnsi"/>
          <w:color w:val="9F2936"/>
        </w:rPr>
      </w:pPr>
      <w:r w:rsidRPr="00217234">
        <w:rPr>
          <w:rFonts w:eastAsia="Century Gothic" w:cstheme="minorHAnsi"/>
          <w:color w:val="9F2936"/>
        </w:rPr>
        <w:t>Meeting date | Time</w:t>
      </w:r>
      <w:r>
        <w:rPr>
          <w:rFonts w:eastAsia="Century Gothic" w:cstheme="minorHAnsi"/>
          <w:color w:val="9F2936"/>
        </w:rPr>
        <w:t>:</w:t>
      </w:r>
      <w:r w:rsidRPr="00217234">
        <w:rPr>
          <w:rFonts w:eastAsia="Century Gothic" w:cstheme="minorHAnsi"/>
          <w:color w:val="9F2936"/>
        </w:rPr>
        <w:t xml:space="preserve"> </w:t>
      </w:r>
      <w:r w:rsidRPr="00217234">
        <w:rPr>
          <w:rFonts w:eastAsia="Century Gothic" w:cstheme="minorHAnsi"/>
        </w:rPr>
        <w:t>0</w:t>
      </w:r>
      <w:r w:rsidR="00512F3A">
        <w:rPr>
          <w:rFonts w:eastAsia="Century Gothic" w:cstheme="minorHAnsi"/>
        </w:rPr>
        <w:t>3</w:t>
      </w:r>
      <w:r w:rsidRPr="00217234">
        <w:rPr>
          <w:rFonts w:eastAsia="Century Gothic" w:cstheme="minorHAnsi"/>
          <w:i/>
          <w:iCs/>
        </w:rPr>
        <w:t>/1</w:t>
      </w:r>
      <w:r w:rsidR="00B966B8">
        <w:rPr>
          <w:rFonts w:eastAsia="Century Gothic" w:cstheme="minorHAnsi"/>
          <w:i/>
          <w:iCs/>
        </w:rPr>
        <w:t>6</w:t>
      </w:r>
      <w:r w:rsidRPr="00217234">
        <w:rPr>
          <w:rFonts w:eastAsia="Century Gothic" w:cstheme="minorHAnsi"/>
          <w:i/>
          <w:iCs/>
        </w:rPr>
        <w:t xml:space="preserve">/2022 </w:t>
      </w:r>
      <w:r w:rsidR="00512F3A">
        <w:rPr>
          <w:rFonts w:eastAsia="Century Gothic" w:cstheme="minorHAnsi"/>
          <w:i/>
          <w:iCs/>
        </w:rPr>
        <w:t>11</w:t>
      </w:r>
      <w:r w:rsidR="00B966B8">
        <w:rPr>
          <w:rFonts w:eastAsia="Century Gothic" w:cstheme="minorHAnsi"/>
          <w:i/>
          <w:iCs/>
        </w:rPr>
        <w:t>:</w:t>
      </w:r>
      <w:r w:rsidR="00512F3A">
        <w:rPr>
          <w:rFonts w:eastAsia="Century Gothic" w:cstheme="minorHAnsi"/>
          <w:i/>
          <w:iCs/>
        </w:rPr>
        <w:t>00</w:t>
      </w:r>
      <w:r w:rsidRPr="00217234">
        <w:rPr>
          <w:rFonts w:eastAsia="Century Gothic" w:cstheme="minorHAnsi"/>
          <w:i/>
          <w:iCs/>
        </w:rPr>
        <w:t xml:space="preserve">AM </w:t>
      </w:r>
      <w:r w:rsidRPr="00217234">
        <w:rPr>
          <w:rFonts w:eastAsia="Century Gothic" w:cstheme="minorHAnsi"/>
        </w:rPr>
        <w:t xml:space="preserve">to </w:t>
      </w:r>
      <w:r w:rsidR="00512F3A">
        <w:rPr>
          <w:rFonts w:eastAsia="Century Gothic" w:cstheme="minorHAnsi"/>
        </w:rPr>
        <w:t>11</w:t>
      </w:r>
      <w:r w:rsidR="00B966B8">
        <w:rPr>
          <w:rFonts w:eastAsia="Century Gothic" w:cstheme="minorHAnsi"/>
        </w:rPr>
        <w:t>:</w:t>
      </w:r>
      <w:r w:rsidR="00512F3A">
        <w:rPr>
          <w:rFonts w:eastAsia="Century Gothic" w:cstheme="minorHAnsi"/>
        </w:rPr>
        <w:t>11</w:t>
      </w:r>
      <w:r w:rsidR="00B966B8">
        <w:rPr>
          <w:rFonts w:eastAsia="Century Gothic" w:cstheme="minorHAnsi"/>
        </w:rPr>
        <w:t xml:space="preserve"> A</w:t>
      </w:r>
      <w:r w:rsidRPr="00217234">
        <w:rPr>
          <w:rFonts w:eastAsia="Century Gothic" w:cstheme="minorHAnsi"/>
        </w:rPr>
        <w:t>M</w:t>
      </w:r>
    </w:p>
    <w:p w14:paraId="633AAE2A" w14:textId="5646D1D1" w:rsidR="005B4701" w:rsidRPr="00217234" w:rsidRDefault="005B4701" w:rsidP="005B4701">
      <w:pPr>
        <w:rPr>
          <w:rFonts w:cstheme="minorHAnsi"/>
        </w:rPr>
      </w:pPr>
      <w:r w:rsidRPr="00217234">
        <w:rPr>
          <w:rFonts w:eastAsia="Century Gothic" w:cstheme="minorHAnsi"/>
          <w:color w:val="9F2936"/>
        </w:rPr>
        <w:t>Meeting location</w:t>
      </w:r>
      <w:r>
        <w:rPr>
          <w:rFonts w:eastAsia="Century Gothic" w:cstheme="minorHAnsi"/>
          <w:color w:val="9F2936"/>
        </w:rPr>
        <w:t>:</w:t>
      </w:r>
      <w:r w:rsidRPr="00217234">
        <w:rPr>
          <w:rFonts w:eastAsia="Century Gothic" w:cstheme="minorHAnsi"/>
          <w:color w:val="9F2936"/>
        </w:rPr>
        <w:t xml:space="preserve"> </w:t>
      </w:r>
      <w:r w:rsidRPr="00217234">
        <w:rPr>
          <w:rFonts w:eastAsia="Century Gothic" w:cstheme="minorHAnsi"/>
        </w:rPr>
        <w:t>Heritage College B</w:t>
      </w:r>
      <w:r w:rsidR="009258E0">
        <w:rPr>
          <w:rFonts w:eastAsia="Century Gothic" w:cstheme="minorHAnsi"/>
        </w:rPr>
        <w:t>219</w:t>
      </w:r>
    </w:p>
    <w:p w14:paraId="5D385C72" w14:textId="77777777" w:rsidR="005B4701" w:rsidRPr="00C1275F" w:rsidRDefault="005B4701" w:rsidP="005B4701">
      <w:pPr>
        <w:pStyle w:val="Titre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Attendees</w:t>
      </w:r>
    </w:p>
    <w:tbl>
      <w:tblPr>
        <w:tblStyle w:val="TableauListe1Clair-Accentuation3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B4701" w:rsidRPr="00C1275F" w14:paraId="26ECE1C0" w14:textId="77777777" w:rsidTr="00DD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63F5D6D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Abraham Getachew</w:t>
            </w:r>
          </w:p>
        </w:tc>
        <w:tc>
          <w:tcPr>
            <w:tcW w:w="3120" w:type="dxa"/>
          </w:tcPr>
          <w:p w14:paraId="57EFFA89" w14:textId="411C9191" w:rsidR="005B4701" w:rsidRPr="00EA3521" w:rsidRDefault="00EA3521" w:rsidP="00DD0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  <w:b w:val="0"/>
                <w:bCs w:val="0"/>
              </w:rPr>
            </w:pPr>
            <w:r w:rsidRPr="00EA3521">
              <w:rPr>
                <w:rFonts w:eastAsia="Palatino Linotype" w:cstheme="minorHAnsi"/>
                <w:b w:val="0"/>
                <w:bCs w:val="0"/>
              </w:rPr>
              <w:t>Assistant Project Manager</w:t>
            </w:r>
          </w:p>
        </w:tc>
        <w:tc>
          <w:tcPr>
            <w:tcW w:w="3120" w:type="dxa"/>
          </w:tcPr>
          <w:p w14:paraId="2C6B2EBD" w14:textId="77777777" w:rsidR="005B4701" w:rsidRPr="00C1275F" w:rsidRDefault="005B4701" w:rsidP="00DD0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F9151E" w:rsidRPr="00C1275F" w14:paraId="64CB379F" w14:textId="77777777" w:rsidTr="00DD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5CA2D52" w14:textId="1FB6479D" w:rsidR="00F9151E" w:rsidRPr="00553712" w:rsidRDefault="00F9151E" w:rsidP="00DD0207">
            <w:pPr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Allan McDonald</w:t>
            </w:r>
          </w:p>
        </w:tc>
        <w:tc>
          <w:tcPr>
            <w:tcW w:w="3120" w:type="dxa"/>
          </w:tcPr>
          <w:p w14:paraId="38395298" w14:textId="59F3BA02" w:rsidR="00F9151E" w:rsidRPr="00C1275F" w:rsidRDefault="00EA352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Project Owner</w:t>
            </w:r>
          </w:p>
        </w:tc>
        <w:tc>
          <w:tcPr>
            <w:tcW w:w="3120" w:type="dxa"/>
          </w:tcPr>
          <w:p w14:paraId="0A2266B7" w14:textId="77777777" w:rsidR="00F9151E" w:rsidRPr="00C1275F" w:rsidRDefault="00F9151E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5B4701" w:rsidRPr="00C1275F" w14:paraId="04924FA9" w14:textId="77777777" w:rsidTr="00DD0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89D5B77" w14:textId="77777777" w:rsidR="005B4701" w:rsidRPr="00553712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Alexander Dionne</w:t>
            </w:r>
          </w:p>
        </w:tc>
        <w:tc>
          <w:tcPr>
            <w:tcW w:w="3120" w:type="dxa"/>
          </w:tcPr>
          <w:p w14:paraId="77CAC077" w14:textId="72B9C6C1" w:rsidR="005B4701" w:rsidRPr="00C1275F" w:rsidRDefault="00512F3A" w:rsidP="00DD02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38468613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 xml:space="preserve"> </w:t>
            </w:r>
          </w:p>
        </w:tc>
      </w:tr>
      <w:tr w:rsidR="005B4701" w:rsidRPr="00C1275F" w14:paraId="097184EC" w14:textId="77777777" w:rsidTr="00DD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A41E021" w14:textId="77777777" w:rsidR="005B4701" w:rsidRPr="00553712" w:rsidRDefault="005B4701" w:rsidP="00DD0207">
            <w:pPr>
              <w:rPr>
                <w:rFonts w:cstheme="minorHAnsi"/>
              </w:rPr>
            </w:pPr>
            <w:proofErr w:type="spellStart"/>
            <w:r w:rsidRPr="00553712">
              <w:rPr>
                <w:rFonts w:eastAsia="Palatino Linotype" w:cstheme="minorHAnsi"/>
              </w:rPr>
              <w:t>Arsen</w:t>
            </w:r>
            <w:proofErr w:type="spellEnd"/>
            <w:r w:rsidRPr="00553712">
              <w:rPr>
                <w:rFonts w:eastAsia="Palatino Linotype" w:cstheme="minorHAnsi"/>
              </w:rPr>
              <w:t xml:space="preserve"> Hakobyan </w:t>
            </w:r>
          </w:p>
        </w:tc>
        <w:tc>
          <w:tcPr>
            <w:tcW w:w="3120" w:type="dxa"/>
          </w:tcPr>
          <w:p w14:paraId="1C4007CA" w14:textId="4156B0E4" w:rsidR="005B4701" w:rsidRPr="00C1275F" w:rsidRDefault="00EA352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5F7793E4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 xml:space="preserve"> </w:t>
            </w:r>
          </w:p>
        </w:tc>
      </w:tr>
      <w:tr w:rsidR="005B4701" w:rsidRPr="00C1275F" w14:paraId="04DA85A9" w14:textId="77777777" w:rsidTr="00DD0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3050535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Christopher Elliott</w:t>
            </w:r>
          </w:p>
        </w:tc>
        <w:tc>
          <w:tcPr>
            <w:tcW w:w="3120" w:type="dxa"/>
          </w:tcPr>
          <w:p w14:paraId="52A5BA4A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Project Manager</w:t>
            </w:r>
          </w:p>
        </w:tc>
        <w:tc>
          <w:tcPr>
            <w:tcW w:w="3120" w:type="dxa"/>
          </w:tcPr>
          <w:p w14:paraId="3AE88246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5B4701" w:rsidRPr="00C1275F" w14:paraId="46F544E9" w14:textId="77777777" w:rsidTr="00DD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E4649C9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 xml:space="preserve">Emmanuelle Fontaine </w:t>
            </w:r>
          </w:p>
        </w:tc>
        <w:tc>
          <w:tcPr>
            <w:tcW w:w="3120" w:type="dxa"/>
          </w:tcPr>
          <w:p w14:paraId="79896FFE" w14:textId="73BED855" w:rsidR="005B4701" w:rsidRPr="00C1275F" w:rsidRDefault="00512F3A" w:rsidP="00DD020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Scribe</w:t>
            </w:r>
          </w:p>
        </w:tc>
        <w:tc>
          <w:tcPr>
            <w:tcW w:w="3120" w:type="dxa"/>
          </w:tcPr>
          <w:p w14:paraId="289A6A85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 xml:space="preserve"> </w:t>
            </w:r>
          </w:p>
        </w:tc>
      </w:tr>
      <w:tr w:rsidR="005B4701" w:rsidRPr="00C1275F" w14:paraId="08710D87" w14:textId="77777777" w:rsidTr="00DD0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A617B41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proofErr w:type="spellStart"/>
            <w:r w:rsidRPr="00553712">
              <w:rPr>
                <w:rFonts w:eastAsia="Palatino Linotype" w:cstheme="minorHAnsi"/>
              </w:rPr>
              <w:t>Nahom</w:t>
            </w:r>
            <w:proofErr w:type="spellEnd"/>
            <w:r w:rsidRPr="00553712">
              <w:rPr>
                <w:rFonts w:eastAsia="Palatino Linotype" w:cstheme="minorHAnsi"/>
              </w:rPr>
              <w:t xml:space="preserve"> Haile</w:t>
            </w:r>
          </w:p>
        </w:tc>
        <w:tc>
          <w:tcPr>
            <w:tcW w:w="3120" w:type="dxa"/>
          </w:tcPr>
          <w:p w14:paraId="18C259F0" w14:textId="293F7DE6" w:rsidR="005B4701" w:rsidRPr="00C1275F" w:rsidRDefault="00185685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7301002F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 xml:space="preserve"> </w:t>
            </w:r>
          </w:p>
        </w:tc>
      </w:tr>
      <w:tr w:rsidR="005B4701" w:rsidRPr="00C1275F" w14:paraId="7EADA1EF" w14:textId="77777777" w:rsidTr="00DD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420B0A8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Noah Loomis</w:t>
            </w:r>
          </w:p>
        </w:tc>
        <w:tc>
          <w:tcPr>
            <w:tcW w:w="3120" w:type="dxa"/>
          </w:tcPr>
          <w:p w14:paraId="25261B36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41EEBBF6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C61943" w:rsidRPr="00C1275F" w14:paraId="5DA327F7" w14:textId="77777777" w:rsidTr="00DD0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0FB3923" w14:textId="5ED9369A" w:rsidR="00C61943" w:rsidRPr="00553712" w:rsidRDefault="00C61943" w:rsidP="00DD0207">
            <w:pPr>
              <w:rPr>
                <w:rFonts w:eastAsia="Palatino Linotype" w:cstheme="minorHAnsi"/>
              </w:rPr>
            </w:pPr>
            <w:proofErr w:type="spellStart"/>
            <w:r>
              <w:rPr>
                <w:rFonts w:eastAsia="Palatino Linotype" w:cstheme="minorHAnsi"/>
              </w:rPr>
              <w:t>Zhaojiang</w:t>
            </w:r>
            <w:proofErr w:type="spellEnd"/>
            <w:r>
              <w:rPr>
                <w:rFonts w:eastAsia="Palatino Linotype" w:cstheme="minorHAnsi"/>
              </w:rPr>
              <w:t xml:space="preserve"> Zhong</w:t>
            </w:r>
          </w:p>
        </w:tc>
        <w:tc>
          <w:tcPr>
            <w:tcW w:w="3120" w:type="dxa"/>
          </w:tcPr>
          <w:p w14:paraId="70CBDF02" w14:textId="0783DCE6" w:rsidR="00C61943" w:rsidRPr="00C1275F" w:rsidRDefault="00C61943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58375420" w14:textId="77777777" w:rsidR="00C61943" w:rsidRPr="00C1275F" w:rsidRDefault="00C61943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</w:tbl>
    <w:p w14:paraId="662A384C" w14:textId="77777777" w:rsidR="005B4701" w:rsidRPr="00C1275F" w:rsidRDefault="005B4701" w:rsidP="005B4701">
      <w:pPr>
        <w:pStyle w:val="Titre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Invited but Did Not Attend</w:t>
      </w:r>
    </w:p>
    <w:p w14:paraId="7CBE99CA" w14:textId="50AB5C44" w:rsidR="005B4701" w:rsidRPr="00C1275F" w:rsidRDefault="00C61943" w:rsidP="005B4701">
      <w:pPr>
        <w:rPr>
          <w:rFonts w:eastAsia="Palatino Linotype" w:cstheme="minorHAnsi"/>
        </w:rPr>
      </w:pPr>
      <w:r>
        <w:rPr>
          <w:rFonts w:eastAsia="Palatino Linotype" w:cstheme="minorHAnsi"/>
        </w:rPr>
        <w:t>N/A</w:t>
      </w:r>
      <w:r w:rsidR="005B4701" w:rsidRPr="00C1275F">
        <w:rPr>
          <w:rFonts w:eastAsia="Palatino Linotype" w:cstheme="minorHAnsi"/>
        </w:rPr>
        <w:tab/>
      </w:r>
      <w:r w:rsidR="005B4701" w:rsidRPr="00C1275F">
        <w:rPr>
          <w:rFonts w:eastAsia="Palatino Linotype" w:cstheme="minorHAnsi"/>
        </w:rPr>
        <w:tab/>
        <w:t xml:space="preserve">       </w:t>
      </w:r>
    </w:p>
    <w:p w14:paraId="371EE6F3" w14:textId="77777777" w:rsidR="005B4701" w:rsidRPr="00C1275F" w:rsidRDefault="005B4701" w:rsidP="005B4701">
      <w:pPr>
        <w:pStyle w:val="Titre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Subject</w:t>
      </w:r>
    </w:p>
    <w:p w14:paraId="378EC8D3" w14:textId="007FA4DE" w:rsidR="005B4701" w:rsidRPr="00C1275F" w:rsidRDefault="00C52ADE" w:rsidP="005B4701">
      <w:pPr>
        <w:rPr>
          <w:rFonts w:eastAsia="Palatino Linotype" w:cstheme="minorHAnsi"/>
        </w:rPr>
      </w:pPr>
      <w:r>
        <w:rPr>
          <w:rFonts w:eastAsia="Palatino Linotype" w:cstheme="minorHAnsi"/>
        </w:rPr>
        <w:t xml:space="preserve">Discuss the changes made during </w:t>
      </w:r>
      <w:r w:rsidR="004D725C">
        <w:rPr>
          <w:rFonts w:eastAsia="Palatino Linotype" w:cstheme="minorHAnsi"/>
        </w:rPr>
        <w:t>sprint 1 and the next steps for sprint 2</w:t>
      </w:r>
    </w:p>
    <w:p w14:paraId="7BBB2A9A" w14:textId="77777777" w:rsidR="005B4701" w:rsidRPr="00C1275F" w:rsidRDefault="005B4701" w:rsidP="005B4701">
      <w:pPr>
        <w:pStyle w:val="Titre1"/>
        <w:spacing w:line="360" w:lineRule="auto"/>
        <w:rPr>
          <w:rFonts w:asciiTheme="minorHAnsi" w:eastAsia="Century Gothic" w:hAnsiTheme="minorHAnsi" w:cstheme="minorHAnsi"/>
          <w:caps w:val="0"/>
          <w:color w:val="1B587C"/>
        </w:rPr>
      </w:pPr>
      <w:r w:rsidRPr="00C1275F">
        <w:rPr>
          <w:rFonts w:asciiTheme="minorHAnsi" w:eastAsia="Century Gothic" w:hAnsiTheme="minorHAnsi" w:cstheme="minorHAnsi"/>
          <w:color w:val="1B587C"/>
        </w:rPr>
        <w:t>Discussion Topics</w:t>
      </w:r>
    </w:p>
    <w:p w14:paraId="7BED47BD" w14:textId="05767DAF" w:rsidR="00D65CA0" w:rsidRDefault="00310999" w:rsidP="00D65CA0">
      <w:pPr>
        <w:pStyle w:val="Paragraphedeliste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Student Home Page:</w:t>
      </w:r>
    </w:p>
    <w:p w14:paraId="45BDAD63" w14:textId="5C2B1B6E" w:rsidR="00310999" w:rsidRDefault="00A451EF" w:rsidP="00310999">
      <w:pPr>
        <w:pStyle w:val="Paragraphedeliste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Recent Challenge</w:t>
      </w:r>
      <w:r w:rsidR="009663E8">
        <w:rPr>
          <w:rFonts w:cstheme="minorHAnsi"/>
        </w:rPr>
        <w:t>s</w:t>
      </w:r>
      <w:r>
        <w:rPr>
          <w:rFonts w:cstheme="minorHAnsi"/>
        </w:rPr>
        <w:t xml:space="preserve"> table looks nice, but Allan would like </w:t>
      </w:r>
      <w:r w:rsidR="00376894">
        <w:rPr>
          <w:rFonts w:cstheme="minorHAnsi"/>
        </w:rPr>
        <w:t>to add a column for the difficulty level or colour coordinate the table</w:t>
      </w:r>
    </w:p>
    <w:p w14:paraId="24F89D8E" w14:textId="4B8F5CC8" w:rsidR="009F4B5E" w:rsidRDefault="009F4B5E" w:rsidP="00310999">
      <w:pPr>
        <w:pStyle w:val="Paragraphedeliste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Change the design of the page to have </w:t>
      </w:r>
      <w:r w:rsidR="00EB084B">
        <w:rPr>
          <w:rFonts w:cstheme="minorHAnsi"/>
        </w:rPr>
        <w:t>tabs (</w:t>
      </w:r>
      <w:r w:rsidR="009663E8">
        <w:rPr>
          <w:rFonts w:cstheme="minorHAnsi"/>
        </w:rPr>
        <w:t>All Challenges button is replaced with a tab and the Recent Challenges will be in a tab)</w:t>
      </w:r>
    </w:p>
    <w:p w14:paraId="17854BBD" w14:textId="2B10F479" w:rsidR="00383661" w:rsidRDefault="00273F47" w:rsidP="00383661">
      <w:pPr>
        <w:pStyle w:val="Paragraphedeliste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Create</w:t>
      </w:r>
      <w:r w:rsidR="00746BC6">
        <w:rPr>
          <w:rFonts w:cstheme="minorHAnsi"/>
        </w:rPr>
        <w:t>/Edit</w:t>
      </w:r>
      <w:r>
        <w:rPr>
          <w:rFonts w:cstheme="minorHAnsi"/>
        </w:rPr>
        <w:t xml:space="preserve"> Challenge:</w:t>
      </w:r>
    </w:p>
    <w:p w14:paraId="638E9209" w14:textId="78C711D1" w:rsidR="00746BC6" w:rsidRDefault="00273F47" w:rsidP="00746BC6">
      <w:pPr>
        <w:pStyle w:val="Paragraphedeliste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Would like a prompt </w:t>
      </w:r>
      <w:r w:rsidR="00746BC6">
        <w:rPr>
          <w:rFonts w:cstheme="minorHAnsi"/>
        </w:rPr>
        <w:t>when selected Object to be the return type</w:t>
      </w:r>
    </w:p>
    <w:p w14:paraId="6D6A5A91" w14:textId="491C1ABD" w:rsidR="00746BC6" w:rsidRDefault="00A46698" w:rsidP="00746BC6">
      <w:pPr>
        <w:pStyle w:val="Paragraphedeliste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Test case design is a bit awkward </w:t>
      </w:r>
      <w:r w:rsidR="003B33DA">
        <w:rPr>
          <w:rFonts w:cstheme="minorHAnsi"/>
        </w:rPr>
        <w:t xml:space="preserve">(could </w:t>
      </w:r>
      <w:r w:rsidR="00517521">
        <w:rPr>
          <w:rFonts w:cstheme="minorHAnsi"/>
        </w:rPr>
        <w:t xml:space="preserve">remove the </w:t>
      </w:r>
      <w:r w:rsidR="00BD6D34">
        <w:rPr>
          <w:rFonts w:cstheme="minorHAnsi"/>
        </w:rPr>
        <w:t>Expected Result label</w:t>
      </w:r>
      <w:r w:rsidR="003B33DA">
        <w:rPr>
          <w:rFonts w:cstheme="minorHAnsi"/>
        </w:rPr>
        <w:t>)</w:t>
      </w:r>
    </w:p>
    <w:p w14:paraId="3434AEE9" w14:textId="15EE75F6" w:rsidR="00342EE4" w:rsidRPr="00342EE4" w:rsidRDefault="002C15E3" w:rsidP="00342EE4">
      <w:pPr>
        <w:pStyle w:val="Paragraphedeliste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Redesigning the page to have tabs </w:t>
      </w:r>
    </w:p>
    <w:p w14:paraId="58087B39" w14:textId="77777777" w:rsidR="00E133DC" w:rsidRPr="00D65CA0" w:rsidRDefault="00E133DC" w:rsidP="00E133DC">
      <w:pPr>
        <w:pStyle w:val="Paragraphedeliste"/>
        <w:ind w:left="792"/>
        <w:rPr>
          <w:rFonts w:cstheme="minorHAnsi"/>
        </w:rPr>
      </w:pPr>
    </w:p>
    <w:p w14:paraId="72FB7020" w14:textId="77777777" w:rsidR="005B4701" w:rsidRPr="00C1275F" w:rsidRDefault="005B4701" w:rsidP="005B4701">
      <w:pPr>
        <w:pStyle w:val="Titre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Decisions</w:t>
      </w:r>
    </w:p>
    <w:tbl>
      <w:tblPr>
        <w:tblStyle w:val="Grilledutableau"/>
        <w:tblW w:w="9285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767"/>
        <w:gridCol w:w="8518"/>
      </w:tblGrid>
      <w:tr w:rsidR="005B4701" w:rsidRPr="00C1275F" w14:paraId="50D477C5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96905" w14:textId="77777777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>D1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EC627" w14:textId="72DABB95" w:rsidR="005B4701" w:rsidRPr="00C1275F" w:rsidRDefault="00342EE4" w:rsidP="00DD0207">
            <w:pPr>
              <w:spacing w:line="259" w:lineRule="auto"/>
              <w:rPr>
                <w:rFonts w:eastAsia="Palatino Linotype" w:cstheme="minorHAnsi"/>
                <w:color w:val="F07F09" w:themeColor="accent1"/>
              </w:rPr>
            </w:pPr>
            <w:r>
              <w:rPr>
                <w:rFonts w:eastAsia="Palatino Linotype" w:cstheme="minorHAnsi"/>
              </w:rPr>
              <w:t xml:space="preserve">Can close </w:t>
            </w:r>
            <w:proofErr w:type="spellStart"/>
            <w:r>
              <w:rPr>
                <w:rFonts w:eastAsia="Palatino Linotype" w:cstheme="minorHAnsi"/>
              </w:rPr>
              <w:t>xUnit</w:t>
            </w:r>
            <w:proofErr w:type="spellEnd"/>
            <w:r w:rsidR="003F7BC0">
              <w:rPr>
                <w:rFonts w:eastAsia="Palatino Linotype" w:cstheme="minorHAnsi"/>
              </w:rPr>
              <w:t xml:space="preserve"> Tests</w:t>
            </w:r>
            <w:r>
              <w:rPr>
                <w:rFonts w:eastAsia="Palatino Linotype" w:cstheme="minorHAnsi"/>
              </w:rPr>
              <w:t xml:space="preserve"> User Story</w:t>
            </w:r>
          </w:p>
        </w:tc>
      </w:tr>
      <w:tr w:rsidR="005B4701" w:rsidRPr="00C1275F" w14:paraId="15E7AEC2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3A3DA" w14:textId="77777777" w:rsidR="005B4701" w:rsidRPr="00C1275F" w:rsidRDefault="005B4701" w:rsidP="00DD020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D2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18928" w14:textId="4B018924" w:rsidR="005B4701" w:rsidRPr="00450002" w:rsidRDefault="00342EE4" w:rsidP="00DD0207">
            <w:pPr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Can close Delete a Challenge User Story</w:t>
            </w:r>
          </w:p>
        </w:tc>
      </w:tr>
      <w:tr w:rsidR="005B4701" w:rsidRPr="00C1275F" w14:paraId="1B8C31EF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8102E" w14:textId="77777777" w:rsidR="005B4701" w:rsidRPr="00C1275F" w:rsidRDefault="005B4701" w:rsidP="00DD020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lastRenderedPageBreak/>
              <w:t>D3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1AE65" w14:textId="5C17DEEC" w:rsidR="005B4701" w:rsidRPr="00C1275F" w:rsidRDefault="009E06EF" w:rsidP="00DD0207">
            <w:pPr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 xml:space="preserve">Redesign Create/Edit to </w:t>
            </w:r>
            <w:r w:rsidR="00DE7B5C">
              <w:rPr>
                <w:rFonts w:eastAsia="Palatino Linotype" w:cstheme="minorHAnsi"/>
              </w:rPr>
              <w:t>use</w:t>
            </w:r>
            <w:r>
              <w:rPr>
                <w:rFonts w:eastAsia="Palatino Linotype" w:cstheme="minorHAnsi"/>
              </w:rPr>
              <w:t xml:space="preserve"> tabs</w:t>
            </w:r>
            <w:r w:rsidR="00C56237">
              <w:rPr>
                <w:rFonts w:eastAsia="Palatino Linotype" w:cstheme="minorHAnsi"/>
              </w:rPr>
              <w:t xml:space="preserve"> (Testing Test Cases will be in one of those tabs)</w:t>
            </w:r>
          </w:p>
        </w:tc>
      </w:tr>
      <w:tr w:rsidR="005B4701" w:rsidRPr="00C1275F" w14:paraId="5319F6B5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45E1C" w14:textId="77777777" w:rsidR="005B4701" w:rsidRPr="00C1275F" w:rsidRDefault="005B4701" w:rsidP="00DD020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D4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B5287" w14:textId="705DE81C" w:rsidR="005B4701" w:rsidRPr="00C1275F" w:rsidRDefault="00DE7B5C" w:rsidP="00DD0207">
            <w:pPr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Redesign Student Home page to use tabs</w:t>
            </w:r>
            <w:r w:rsidR="005B4701" w:rsidRPr="00C1275F">
              <w:rPr>
                <w:rFonts w:eastAsia="Palatino Linotype" w:cstheme="minorHAnsi"/>
              </w:rPr>
              <w:t xml:space="preserve"> </w:t>
            </w:r>
          </w:p>
        </w:tc>
      </w:tr>
    </w:tbl>
    <w:p w14:paraId="55BEA7A7" w14:textId="77777777" w:rsidR="005B4701" w:rsidRPr="00C1275F" w:rsidRDefault="005B4701" w:rsidP="005B4701">
      <w:pPr>
        <w:rPr>
          <w:rFonts w:cstheme="minorHAnsi"/>
        </w:rPr>
      </w:pPr>
      <w:r w:rsidRPr="00C1275F">
        <w:rPr>
          <w:rFonts w:eastAsia="Palatino Linotype" w:cstheme="minorHAnsi"/>
        </w:rPr>
        <w:t xml:space="preserve"> </w:t>
      </w:r>
    </w:p>
    <w:p w14:paraId="0E329015" w14:textId="77777777" w:rsidR="005B4701" w:rsidRPr="00C1275F" w:rsidRDefault="005B4701" w:rsidP="005B4701">
      <w:pPr>
        <w:pStyle w:val="Titre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Actions</w:t>
      </w:r>
    </w:p>
    <w:tbl>
      <w:tblPr>
        <w:tblStyle w:val="Grilledutableau"/>
        <w:tblW w:w="9361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624"/>
        <w:gridCol w:w="1884"/>
        <w:gridCol w:w="3210"/>
        <w:gridCol w:w="1735"/>
        <w:gridCol w:w="1908"/>
      </w:tblGrid>
      <w:tr w:rsidR="005B4701" w:rsidRPr="00C1275F" w14:paraId="0698115E" w14:textId="77777777" w:rsidTr="00E53F4C">
        <w:trPr>
          <w:trHeight w:val="570"/>
        </w:trPr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E2402" w14:textId="77777777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>A1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84B47" w14:textId="73FDCE9E" w:rsidR="005B4701" w:rsidRPr="00C1275F" w:rsidRDefault="00222908" w:rsidP="00DD0207">
            <w:pPr>
              <w:spacing w:line="259" w:lineRule="auto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Emmanuelle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CA181" w14:textId="7777777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Sending out the meeting minutes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CD358" w14:textId="7777777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485A6" w14:textId="0EA3FB25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0</w:t>
            </w:r>
            <w:r w:rsidR="00222908">
              <w:rPr>
                <w:rFonts w:eastAsia="Palatino Linotype" w:cstheme="minorHAnsi"/>
              </w:rPr>
              <w:t>3</w:t>
            </w:r>
            <w:r w:rsidRPr="00C1275F">
              <w:rPr>
                <w:rFonts w:eastAsia="Palatino Linotype" w:cstheme="minorHAnsi"/>
              </w:rPr>
              <w:t>/1</w:t>
            </w:r>
            <w:r w:rsidR="00A076B6">
              <w:rPr>
                <w:rFonts w:eastAsia="Palatino Linotype" w:cstheme="minorHAnsi"/>
              </w:rPr>
              <w:t>6</w:t>
            </w:r>
            <w:r w:rsidRPr="00C1275F">
              <w:rPr>
                <w:rFonts w:eastAsia="Palatino Linotype" w:cstheme="minorHAnsi"/>
              </w:rPr>
              <w:t>/2022</w:t>
            </w:r>
          </w:p>
        </w:tc>
      </w:tr>
      <w:tr w:rsidR="005B4701" w:rsidRPr="00C1275F" w14:paraId="5A5297D3" w14:textId="77777777" w:rsidTr="00E53F4C">
        <w:trPr>
          <w:trHeight w:val="570"/>
        </w:trPr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F0863" w14:textId="77777777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>A2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16B26" w14:textId="065B2D1A" w:rsidR="005B4701" w:rsidRPr="00C1275F" w:rsidRDefault="00222908" w:rsidP="00DD0207">
            <w:pPr>
              <w:spacing w:line="259" w:lineRule="auto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Abe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85895" w14:textId="4DBFE6A4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cstheme="minorHAnsi"/>
              </w:rPr>
              <w:t>Send commit email</w:t>
            </w:r>
            <w:r w:rsidR="0064555A">
              <w:rPr>
                <w:rFonts w:cstheme="minorHAnsi"/>
              </w:rPr>
              <w:t xml:space="preserve"> </w:t>
            </w:r>
            <w:r w:rsidR="00D32F5E">
              <w:rPr>
                <w:rFonts w:cstheme="minorHAnsi"/>
              </w:rPr>
              <w:t>by</w:t>
            </w:r>
            <w:r w:rsidR="0064555A">
              <w:rPr>
                <w:rFonts w:cstheme="minorHAnsi"/>
              </w:rPr>
              <w:t xml:space="preserve"> </w:t>
            </w:r>
            <w:r w:rsidR="00222908">
              <w:rPr>
                <w:rFonts w:cstheme="minorHAnsi"/>
              </w:rPr>
              <w:t>midnight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B4CC8" w14:textId="7777777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9DB" w14:textId="5AE3CC71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0</w:t>
            </w:r>
            <w:r w:rsidR="00222908">
              <w:rPr>
                <w:rFonts w:eastAsia="Palatino Linotype" w:cstheme="minorHAnsi"/>
              </w:rPr>
              <w:t>3</w:t>
            </w:r>
            <w:r w:rsidRPr="00C1275F">
              <w:rPr>
                <w:rFonts w:eastAsia="Palatino Linotype" w:cstheme="minorHAnsi"/>
              </w:rPr>
              <w:t>/16/2022</w:t>
            </w:r>
          </w:p>
        </w:tc>
      </w:tr>
    </w:tbl>
    <w:p w14:paraId="2D976C5E" w14:textId="77777777" w:rsidR="005B4701" w:rsidRPr="00C1275F" w:rsidRDefault="005B4701" w:rsidP="005B4701">
      <w:pPr>
        <w:rPr>
          <w:rFonts w:cstheme="minorHAnsi"/>
        </w:rPr>
      </w:pPr>
      <w:r w:rsidRPr="00C1275F">
        <w:rPr>
          <w:rFonts w:eastAsia="Palatino Linotype" w:cstheme="minorHAnsi"/>
        </w:rPr>
        <w:t xml:space="preserve"> </w:t>
      </w:r>
    </w:p>
    <w:p w14:paraId="25252F83" w14:textId="77777777" w:rsidR="005B4701" w:rsidRPr="00C1275F" w:rsidRDefault="005B4701" w:rsidP="005B4701">
      <w:pPr>
        <w:pStyle w:val="Titre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Follow up and next steps</w:t>
      </w:r>
    </w:p>
    <w:p w14:paraId="1E9C7482" w14:textId="77777777" w:rsidR="005B4701" w:rsidRPr="00C1275F" w:rsidRDefault="005B4701" w:rsidP="005B4701">
      <w:pPr>
        <w:pStyle w:val="Paragraphedeliste"/>
        <w:numPr>
          <w:ilvl w:val="0"/>
          <w:numId w:val="18"/>
        </w:numPr>
        <w:spacing w:before="0" w:after="160" w:line="259" w:lineRule="auto"/>
        <w:rPr>
          <w:rFonts w:cstheme="minorHAnsi"/>
        </w:rPr>
      </w:pPr>
      <w:r w:rsidRPr="00C1275F">
        <w:rPr>
          <w:rFonts w:cstheme="minorHAnsi"/>
        </w:rPr>
        <w:t>Send meeting minutes to Chris.</w:t>
      </w:r>
    </w:p>
    <w:p w14:paraId="732E5060" w14:textId="77777777" w:rsidR="005B4701" w:rsidRPr="00C1275F" w:rsidRDefault="005B4701" w:rsidP="005B4701">
      <w:pPr>
        <w:pStyle w:val="Paragraphedeliste"/>
        <w:numPr>
          <w:ilvl w:val="0"/>
          <w:numId w:val="18"/>
        </w:numPr>
        <w:spacing w:before="0" w:after="160" w:line="259" w:lineRule="auto"/>
        <w:rPr>
          <w:rFonts w:cstheme="minorHAnsi"/>
        </w:rPr>
      </w:pPr>
      <w:r w:rsidRPr="00C1275F">
        <w:rPr>
          <w:rFonts w:cstheme="minorHAnsi"/>
        </w:rPr>
        <w:t xml:space="preserve">Send commit email to </w:t>
      </w:r>
      <w:r>
        <w:rPr>
          <w:rFonts w:cstheme="minorHAnsi"/>
        </w:rPr>
        <w:t>c</w:t>
      </w:r>
      <w:r w:rsidRPr="00C1275F">
        <w:rPr>
          <w:rFonts w:cstheme="minorHAnsi"/>
        </w:rPr>
        <w:t>lient.</w:t>
      </w:r>
    </w:p>
    <w:p w14:paraId="52CE7912" w14:textId="72B11388" w:rsidR="005B4701" w:rsidRPr="00C1275F" w:rsidRDefault="00A076B6" w:rsidP="005B4701">
      <w:pPr>
        <w:pStyle w:val="Paragraphedeliste"/>
        <w:numPr>
          <w:ilvl w:val="0"/>
          <w:numId w:val="18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Update backlog</w:t>
      </w:r>
    </w:p>
    <w:p w14:paraId="23D6EC27" w14:textId="6BA9737E" w:rsidR="008B260C" w:rsidRPr="005B4701" w:rsidRDefault="008B260C" w:rsidP="005B4701"/>
    <w:sectPr w:rsidR="008B260C" w:rsidRPr="005B4701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FF30" w14:textId="77777777" w:rsidR="000B0C4E" w:rsidRDefault="000B0C4E">
      <w:r>
        <w:separator/>
      </w:r>
    </w:p>
    <w:p w14:paraId="66BCB731" w14:textId="77777777" w:rsidR="000B0C4E" w:rsidRDefault="000B0C4E"/>
    <w:p w14:paraId="70CCBC13" w14:textId="77777777" w:rsidR="000B0C4E" w:rsidRDefault="000B0C4E"/>
  </w:endnote>
  <w:endnote w:type="continuationSeparator" w:id="0">
    <w:p w14:paraId="4102631E" w14:textId="77777777" w:rsidR="000B0C4E" w:rsidRDefault="000B0C4E">
      <w:r>
        <w:continuationSeparator/>
      </w:r>
    </w:p>
    <w:p w14:paraId="13A144A7" w14:textId="77777777" w:rsidR="000B0C4E" w:rsidRDefault="000B0C4E"/>
    <w:p w14:paraId="2CD36A79" w14:textId="77777777" w:rsidR="000B0C4E" w:rsidRDefault="000B0C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2890" w14:textId="77777777" w:rsidR="00907FCF" w:rsidRDefault="008B14EC">
    <w:pPr>
      <w:pStyle w:val="Pieddepage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FEA5" w14:textId="77777777" w:rsidR="000B0C4E" w:rsidRDefault="000B0C4E">
      <w:r>
        <w:separator/>
      </w:r>
    </w:p>
    <w:p w14:paraId="175BC7F3" w14:textId="77777777" w:rsidR="000B0C4E" w:rsidRDefault="000B0C4E"/>
    <w:p w14:paraId="37127E1C" w14:textId="77777777" w:rsidR="000B0C4E" w:rsidRDefault="000B0C4E"/>
  </w:footnote>
  <w:footnote w:type="continuationSeparator" w:id="0">
    <w:p w14:paraId="5C022C3F" w14:textId="77777777" w:rsidR="000B0C4E" w:rsidRDefault="000B0C4E">
      <w:r>
        <w:continuationSeparator/>
      </w:r>
    </w:p>
    <w:p w14:paraId="5A685928" w14:textId="77777777" w:rsidR="000B0C4E" w:rsidRDefault="000B0C4E"/>
    <w:p w14:paraId="70313F6D" w14:textId="77777777" w:rsidR="000B0C4E" w:rsidRDefault="000B0C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D4AA3"/>
    <w:multiLevelType w:val="hybridMultilevel"/>
    <w:tmpl w:val="08D8A4D2"/>
    <w:lvl w:ilvl="0" w:tplc="E3222446">
      <w:start w:val="2021"/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F005D"/>
    <w:multiLevelType w:val="hybridMultilevel"/>
    <w:tmpl w:val="4DA886C8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43D4FF6"/>
    <w:multiLevelType w:val="hybridMultilevel"/>
    <w:tmpl w:val="D8D27866"/>
    <w:lvl w:ilvl="0" w:tplc="E3222446">
      <w:start w:val="2021"/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54F33FC8"/>
    <w:multiLevelType w:val="hybridMultilevel"/>
    <w:tmpl w:val="3B86C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653E8"/>
    <w:multiLevelType w:val="hybridMultilevel"/>
    <w:tmpl w:val="A4C6D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83262"/>
    <w:multiLevelType w:val="hybridMultilevel"/>
    <w:tmpl w:val="AC0CFBC4"/>
    <w:lvl w:ilvl="0" w:tplc="58CAC0B6">
      <w:start w:val="2021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F10048"/>
    <w:multiLevelType w:val="hybridMultilevel"/>
    <w:tmpl w:val="045EE0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A3E6D"/>
    <w:multiLevelType w:val="hybridMultilevel"/>
    <w:tmpl w:val="30DE3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87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EA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5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F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A9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23F32"/>
    <w:multiLevelType w:val="hybridMultilevel"/>
    <w:tmpl w:val="5226FEB4"/>
    <w:lvl w:ilvl="0" w:tplc="E3222446">
      <w:start w:val="2021"/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0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0FF3"/>
    <w:rsid w:val="000076D5"/>
    <w:rsid w:val="00035EA2"/>
    <w:rsid w:val="0005531A"/>
    <w:rsid w:val="000617A3"/>
    <w:rsid w:val="00096438"/>
    <w:rsid w:val="000A3053"/>
    <w:rsid w:val="000B0C4E"/>
    <w:rsid w:val="000D182B"/>
    <w:rsid w:val="00116F06"/>
    <w:rsid w:val="001422D8"/>
    <w:rsid w:val="00161809"/>
    <w:rsid w:val="00170F6A"/>
    <w:rsid w:val="00185685"/>
    <w:rsid w:val="001B1500"/>
    <w:rsid w:val="001B22E5"/>
    <w:rsid w:val="001D4F09"/>
    <w:rsid w:val="00222908"/>
    <w:rsid w:val="00246A2A"/>
    <w:rsid w:val="00273F47"/>
    <w:rsid w:val="002935AB"/>
    <w:rsid w:val="002A4577"/>
    <w:rsid w:val="002C15E3"/>
    <w:rsid w:val="002E3124"/>
    <w:rsid w:val="00304D66"/>
    <w:rsid w:val="00310999"/>
    <w:rsid w:val="00342EE4"/>
    <w:rsid w:val="003452EF"/>
    <w:rsid w:val="00376894"/>
    <w:rsid w:val="00383661"/>
    <w:rsid w:val="003B33DA"/>
    <w:rsid w:val="003B53E1"/>
    <w:rsid w:val="003B6464"/>
    <w:rsid w:val="003F56C0"/>
    <w:rsid w:val="003F7BC0"/>
    <w:rsid w:val="00402BCA"/>
    <w:rsid w:val="00420E4C"/>
    <w:rsid w:val="004226C6"/>
    <w:rsid w:val="004308C8"/>
    <w:rsid w:val="004317FE"/>
    <w:rsid w:val="00450002"/>
    <w:rsid w:val="00464ECB"/>
    <w:rsid w:val="00495935"/>
    <w:rsid w:val="004B12B7"/>
    <w:rsid w:val="004D725C"/>
    <w:rsid w:val="00512F3A"/>
    <w:rsid w:val="00516478"/>
    <w:rsid w:val="00517521"/>
    <w:rsid w:val="00542047"/>
    <w:rsid w:val="005454FF"/>
    <w:rsid w:val="005B4701"/>
    <w:rsid w:val="005F222D"/>
    <w:rsid w:val="006018C1"/>
    <w:rsid w:val="0064555A"/>
    <w:rsid w:val="00651E5A"/>
    <w:rsid w:val="0069252B"/>
    <w:rsid w:val="006D5963"/>
    <w:rsid w:val="00700776"/>
    <w:rsid w:val="00722277"/>
    <w:rsid w:val="00746BC6"/>
    <w:rsid w:val="00787035"/>
    <w:rsid w:val="00790B27"/>
    <w:rsid w:val="007D6CD0"/>
    <w:rsid w:val="008B14EC"/>
    <w:rsid w:val="008B260C"/>
    <w:rsid w:val="008C7020"/>
    <w:rsid w:val="008E6A94"/>
    <w:rsid w:val="00907FCF"/>
    <w:rsid w:val="009258E0"/>
    <w:rsid w:val="009663E8"/>
    <w:rsid w:val="009926B7"/>
    <w:rsid w:val="009A481E"/>
    <w:rsid w:val="009B023C"/>
    <w:rsid w:val="009E06EF"/>
    <w:rsid w:val="009F4B5E"/>
    <w:rsid w:val="00A00B91"/>
    <w:rsid w:val="00A076B6"/>
    <w:rsid w:val="00A42BDF"/>
    <w:rsid w:val="00A451EF"/>
    <w:rsid w:val="00A46698"/>
    <w:rsid w:val="00A542D4"/>
    <w:rsid w:val="00A7386C"/>
    <w:rsid w:val="00A84AA2"/>
    <w:rsid w:val="00A9382D"/>
    <w:rsid w:val="00AC0247"/>
    <w:rsid w:val="00B062BE"/>
    <w:rsid w:val="00B43B41"/>
    <w:rsid w:val="00B72D3C"/>
    <w:rsid w:val="00B966B8"/>
    <w:rsid w:val="00BD6D34"/>
    <w:rsid w:val="00BE5812"/>
    <w:rsid w:val="00BE6E40"/>
    <w:rsid w:val="00C1615B"/>
    <w:rsid w:val="00C52ADE"/>
    <w:rsid w:val="00C52DFC"/>
    <w:rsid w:val="00C56237"/>
    <w:rsid w:val="00C61943"/>
    <w:rsid w:val="00C952FF"/>
    <w:rsid w:val="00CA4986"/>
    <w:rsid w:val="00CC25A7"/>
    <w:rsid w:val="00D3020B"/>
    <w:rsid w:val="00D32F5E"/>
    <w:rsid w:val="00D65CA0"/>
    <w:rsid w:val="00D851F4"/>
    <w:rsid w:val="00DB2A36"/>
    <w:rsid w:val="00DE215D"/>
    <w:rsid w:val="00DE270F"/>
    <w:rsid w:val="00DE7B5C"/>
    <w:rsid w:val="00E12ABF"/>
    <w:rsid w:val="00E133DC"/>
    <w:rsid w:val="00E23379"/>
    <w:rsid w:val="00E272D4"/>
    <w:rsid w:val="00E367E1"/>
    <w:rsid w:val="00E53F4C"/>
    <w:rsid w:val="00E66D03"/>
    <w:rsid w:val="00E81B20"/>
    <w:rsid w:val="00E8337A"/>
    <w:rsid w:val="00EA3521"/>
    <w:rsid w:val="00EB084B"/>
    <w:rsid w:val="00EC5652"/>
    <w:rsid w:val="00EE24D6"/>
    <w:rsid w:val="00F2274F"/>
    <w:rsid w:val="00F53F4A"/>
    <w:rsid w:val="00F9151E"/>
    <w:rsid w:val="00FA2725"/>
    <w:rsid w:val="00FA2AF9"/>
    <w:rsid w:val="00F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376F60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Titre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Titre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Titre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unhideWhenUsed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PieddepageCar">
    <w:name w:val="Pied de page Car"/>
    <w:basedOn w:val="Policepardfaut"/>
    <w:link w:val="Pieddepage"/>
    <w:uiPriority w:val="1"/>
    <w:rPr>
      <w:sz w:val="21"/>
      <w:szCs w:val="21"/>
    </w:rPr>
  </w:style>
  <w:style w:type="paragraph" w:styleId="Titr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ous-titr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Accentuationlgre">
    <w:name w:val="Subtle Emphasis"/>
    <w:basedOn w:val="Policepardfaut"/>
    <w:unhideWhenUsed/>
    <w:qFormat/>
    <w:rPr>
      <w:i/>
      <w:iCs/>
      <w:color w:val="auto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Pr>
      <w:sz w:val="21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B43B41"/>
    <w:pPr>
      <w:ind w:left="720"/>
      <w:contextualSpacing/>
    </w:pPr>
  </w:style>
  <w:style w:type="table" w:styleId="TableauListe1Clair-Accentuation3">
    <w:name w:val="List Table 1 Light Accent 3"/>
    <w:basedOn w:val="TableauNormal"/>
    <w:uiPriority w:val="46"/>
    <w:rsid w:val="005B470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67836-49C5-4DFD-97F3-4D7AD7A1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22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Emmanuelle Fontaine</cp:lastModifiedBy>
  <cp:revision>32</cp:revision>
  <dcterms:created xsi:type="dcterms:W3CDTF">2022-03-16T22:23:00Z</dcterms:created>
  <dcterms:modified xsi:type="dcterms:W3CDTF">2022-03-16T22:48:00Z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