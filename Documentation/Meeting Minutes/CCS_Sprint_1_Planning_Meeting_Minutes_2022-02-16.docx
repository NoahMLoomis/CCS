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08CE0" w14:textId="779BBE01" w:rsidR="005B4701" w:rsidRPr="00C1275F" w:rsidRDefault="005B4701" w:rsidP="005B4701">
      <w:pPr>
        <w:rPr>
          <w:rFonts w:eastAsia="Century Gothic" w:cstheme="minorHAnsi"/>
          <w:color w:val="9F2936"/>
          <w:sz w:val="50"/>
          <w:szCs w:val="50"/>
        </w:rPr>
      </w:pPr>
      <w:r w:rsidRPr="00C1275F">
        <w:rPr>
          <w:rFonts w:eastAsia="Century Gothic" w:cstheme="minorHAnsi"/>
          <w:color w:val="9F2936"/>
          <w:sz w:val="50"/>
          <w:szCs w:val="50"/>
        </w:rPr>
        <w:t xml:space="preserve">CCS </w:t>
      </w:r>
      <w:r w:rsidR="00B72D3C">
        <w:rPr>
          <w:rFonts w:eastAsia="Century Gothic" w:cstheme="minorHAnsi"/>
          <w:color w:val="9F2936"/>
          <w:sz w:val="50"/>
          <w:szCs w:val="50"/>
        </w:rPr>
        <w:t xml:space="preserve">Sprint 1 </w:t>
      </w:r>
      <w:proofErr w:type="spellStart"/>
      <w:r w:rsidR="00B72D3C">
        <w:rPr>
          <w:rFonts w:eastAsia="Century Gothic" w:cstheme="minorHAnsi"/>
          <w:color w:val="9F2936"/>
          <w:sz w:val="50"/>
          <w:szCs w:val="50"/>
        </w:rPr>
        <w:t>Planning</w:t>
      </w:r>
      <w:r w:rsidRPr="00C1275F">
        <w:rPr>
          <w:rFonts w:eastAsia="Century Gothic" w:cstheme="minorHAnsi"/>
          <w:color w:val="9F2936"/>
          <w:sz w:val="50"/>
          <w:szCs w:val="50"/>
        </w:rPr>
        <w:t>|MINUTES</w:t>
      </w:r>
      <w:proofErr w:type="spellEnd"/>
    </w:p>
    <w:p w14:paraId="1BE960FE" w14:textId="047E37DD" w:rsidR="005B4701" w:rsidRPr="00217234" w:rsidRDefault="005B4701" w:rsidP="005B4701">
      <w:pPr>
        <w:rPr>
          <w:rFonts w:eastAsia="Century Gothic" w:cstheme="minorHAnsi"/>
          <w:color w:val="9F2936"/>
        </w:rPr>
      </w:pPr>
      <w:r w:rsidRPr="00217234">
        <w:rPr>
          <w:rFonts w:eastAsia="Century Gothic" w:cstheme="minorHAnsi"/>
          <w:color w:val="9F2936"/>
        </w:rPr>
        <w:t>Meeting date | Time</w:t>
      </w:r>
      <w:r>
        <w:rPr>
          <w:rFonts w:eastAsia="Century Gothic" w:cstheme="minorHAnsi"/>
          <w:color w:val="9F2936"/>
        </w:rPr>
        <w:t>:</w:t>
      </w:r>
      <w:r w:rsidRPr="00217234">
        <w:rPr>
          <w:rFonts w:eastAsia="Century Gothic" w:cstheme="minorHAnsi"/>
          <w:color w:val="9F2936"/>
        </w:rPr>
        <w:t xml:space="preserve"> </w:t>
      </w:r>
      <w:r w:rsidRPr="00217234">
        <w:rPr>
          <w:rFonts w:eastAsia="Century Gothic" w:cstheme="minorHAnsi"/>
        </w:rPr>
        <w:t>02</w:t>
      </w:r>
      <w:r w:rsidRPr="00217234">
        <w:rPr>
          <w:rFonts w:eastAsia="Century Gothic" w:cstheme="minorHAnsi"/>
          <w:i/>
          <w:iCs/>
        </w:rPr>
        <w:t>/1</w:t>
      </w:r>
      <w:r w:rsidR="00B966B8">
        <w:rPr>
          <w:rFonts w:eastAsia="Century Gothic" w:cstheme="minorHAnsi"/>
          <w:i/>
          <w:iCs/>
        </w:rPr>
        <w:t>6</w:t>
      </w:r>
      <w:r w:rsidRPr="00217234">
        <w:rPr>
          <w:rFonts w:eastAsia="Century Gothic" w:cstheme="minorHAnsi"/>
          <w:i/>
          <w:iCs/>
        </w:rPr>
        <w:t xml:space="preserve">/2022 </w:t>
      </w:r>
      <w:r w:rsidR="00B966B8">
        <w:rPr>
          <w:rFonts w:eastAsia="Century Gothic" w:cstheme="minorHAnsi"/>
          <w:i/>
          <w:iCs/>
        </w:rPr>
        <w:t>9:15</w:t>
      </w:r>
      <w:r w:rsidRPr="00217234">
        <w:rPr>
          <w:rFonts w:eastAsia="Century Gothic" w:cstheme="minorHAnsi"/>
          <w:i/>
          <w:iCs/>
        </w:rPr>
        <w:t xml:space="preserve"> AM </w:t>
      </w:r>
      <w:r w:rsidRPr="00217234">
        <w:rPr>
          <w:rFonts w:eastAsia="Century Gothic" w:cstheme="minorHAnsi"/>
        </w:rPr>
        <w:t xml:space="preserve">to </w:t>
      </w:r>
      <w:r w:rsidR="00B966B8">
        <w:rPr>
          <w:rFonts w:eastAsia="Century Gothic" w:cstheme="minorHAnsi"/>
        </w:rPr>
        <w:t>9:35 A</w:t>
      </w:r>
      <w:r w:rsidRPr="00217234">
        <w:rPr>
          <w:rFonts w:eastAsia="Century Gothic" w:cstheme="minorHAnsi"/>
        </w:rPr>
        <w:t>M</w:t>
      </w:r>
    </w:p>
    <w:p w14:paraId="633AAE2A" w14:textId="5646D1D1" w:rsidR="005B4701" w:rsidRPr="00217234" w:rsidRDefault="005B4701" w:rsidP="005B4701">
      <w:pPr>
        <w:rPr>
          <w:rFonts w:cstheme="minorHAnsi"/>
        </w:rPr>
      </w:pPr>
      <w:r w:rsidRPr="00217234">
        <w:rPr>
          <w:rFonts w:eastAsia="Century Gothic" w:cstheme="minorHAnsi"/>
          <w:color w:val="9F2936"/>
        </w:rPr>
        <w:t>Meeting location</w:t>
      </w:r>
      <w:r>
        <w:rPr>
          <w:rFonts w:eastAsia="Century Gothic" w:cstheme="minorHAnsi"/>
          <w:color w:val="9F2936"/>
        </w:rPr>
        <w:t>:</w:t>
      </w:r>
      <w:r w:rsidRPr="00217234">
        <w:rPr>
          <w:rFonts w:eastAsia="Century Gothic" w:cstheme="minorHAnsi"/>
          <w:color w:val="9F2936"/>
        </w:rPr>
        <w:t xml:space="preserve"> </w:t>
      </w:r>
      <w:r w:rsidRPr="00217234">
        <w:rPr>
          <w:rFonts w:eastAsia="Century Gothic" w:cstheme="minorHAnsi"/>
        </w:rPr>
        <w:t>Heritage College B</w:t>
      </w:r>
      <w:r w:rsidR="009258E0">
        <w:rPr>
          <w:rFonts w:eastAsia="Century Gothic" w:cstheme="minorHAnsi"/>
        </w:rPr>
        <w:t>219</w:t>
      </w:r>
    </w:p>
    <w:p w14:paraId="5D385C72" w14:textId="77777777" w:rsidR="005B4701" w:rsidRPr="00C1275F" w:rsidRDefault="005B4701" w:rsidP="005B4701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Attendees</w:t>
      </w:r>
    </w:p>
    <w:tbl>
      <w:tblPr>
        <w:tblStyle w:val="ListTable1Light-Accent3"/>
        <w:tblW w:w="9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5B4701" w:rsidRPr="00C1275F" w14:paraId="26ECE1C0" w14:textId="77777777" w:rsidTr="00DD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63F5D6D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Abraham Getachew</w:t>
            </w:r>
          </w:p>
        </w:tc>
        <w:tc>
          <w:tcPr>
            <w:tcW w:w="3120" w:type="dxa"/>
          </w:tcPr>
          <w:p w14:paraId="57EFFA89" w14:textId="77777777" w:rsidR="005B4701" w:rsidRPr="00C1275F" w:rsidRDefault="005B4701" w:rsidP="00DD0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  <w:b w:val="0"/>
              </w:rPr>
            </w:pPr>
            <w:r w:rsidRPr="00C1275F">
              <w:rPr>
                <w:rFonts w:eastAsia="Palatino Linotype" w:cstheme="minorHAnsi"/>
                <w:b w:val="0"/>
              </w:rPr>
              <w:t>Development Team</w:t>
            </w:r>
          </w:p>
        </w:tc>
        <w:tc>
          <w:tcPr>
            <w:tcW w:w="3120" w:type="dxa"/>
          </w:tcPr>
          <w:p w14:paraId="2C6B2EBD" w14:textId="77777777" w:rsidR="005B4701" w:rsidRPr="00C1275F" w:rsidRDefault="005B4701" w:rsidP="00DD0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  <w:tr w:rsidR="005B4701" w:rsidRPr="00C1275F" w14:paraId="04924FA9" w14:textId="77777777" w:rsidTr="00DD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89D5B77" w14:textId="77777777" w:rsidR="005B4701" w:rsidRPr="00553712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Alexander Dionne</w:t>
            </w:r>
          </w:p>
        </w:tc>
        <w:tc>
          <w:tcPr>
            <w:tcW w:w="3120" w:type="dxa"/>
          </w:tcPr>
          <w:p w14:paraId="77CAC077" w14:textId="35B33E84" w:rsidR="005B4701" w:rsidRPr="00C1275F" w:rsidRDefault="00185685" w:rsidP="00DD020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Scribe</w:t>
            </w:r>
          </w:p>
        </w:tc>
        <w:tc>
          <w:tcPr>
            <w:tcW w:w="3120" w:type="dxa"/>
          </w:tcPr>
          <w:p w14:paraId="38468613" w14:textId="77777777" w:rsidR="005B4701" w:rsidRPr="00C1275F" w:rsidRDefault="005B470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 xml:space="preserve"> </w:t>
            </w:r>
          </w:p>
        </w:tc>
      </w:tr>
      <w:tr w:rsidR="005B4701" w:rsidRPr="00C1275F" w14:paraId="097184EC" w14:textId="77777777" w:rsidTr="00DD0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A41E021" w14:textId="77777777" w:rsidR="005B4701" w:rsidRPr="00553712" w:rsidRDefault="005B4701" w:rsidP="00DD0207">
            <w:pPr>
              <w:rPr>
                <w:rFonts w:cstheme="minorHAnsi"/>
              </w:rPr>
            </w:pPr>
            <w:proofErr w:type="spellStart"/>
            <w:r w:rsidRPr="00553712">
              <w:rPr>
                <w:rFonts w:eastAsia="Palatino Linotype" w:cstheme="minorHAnsi"/>
              </w:rPr>
              <w:t>Arsen</w:t>
            </w:r>
            <w:proofErr w:type="spellEnd"/>
            <w:r w:rsidRPr="00553712">
              <w:rPr>
                <w:rFonts w:eastAsia="Palatino Linotype" w:cstheme="minorHAnsi"/>
              </w:rPr>
              <w:t xml:space="preserve"> Hakobyan </w:t>
            </w:r>
          </w:p>
        </w:tc>
        <w:tc>
          <w:tcPr>
            <w:tcW w:w="3120" w:type="dxa"/>
          </w:tcPr>
          <w:p w14:paraId="1C4007CA" w14:textId="77777777" w:rsidR="005B4701" w:rsidRPr="00C1275F" w:rsidRDefault="005B4701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Assistant Project Manager</w:t>
            </w:r>
          </w:p>
        </w:tc>
        <w:tc>
          <w:tcPr>
            <w:tcW w:w="3120" w:type="dxa"/>
          </w:tcPr>
          <w:p w14:paraId="5F7793E4" w14:textId="77777777" w:rsidR="005B4701" w:rsidRPr="00C1275F" w:rsidRDefault="005B4701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 xml:space="preserve"> </w:t>
            </w:r>
          </w:p>
        </w:tc>
      </w:tr>
      <w:tr w:rsidR="005B4701" w:rsidRPr="00C1275F" w14:paraId="04DA85A9" w14:textId="77777777" w:rsidTr="00DD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3050535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Christopher Elliott</w:t>
            </w:r>
          </w:p>
        </w:tc>
        <w:tc>
          <w:tcPr>
            <w:tcW w:w="3120" w:type="dxa"/>
          </w:tcPr>
          <w:p w14:paraId="52A5BA4A" w14:textId="77777777" w:rsidR="005B4701" w:rsidRPr="00C1275F" w:rsidRDefault="005B470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Project Manager</w:t>
            </w:r>
            <w:bookmarkStart w:id="0" w:name="_GoBack"/>
            <w:bookmarkEnd w:id="0"/>
          </w:p>
        </w:tc>
        <w:tc>
          <w:tcPr>
            <w:tcW w:w="3120" w:type="dxa"/>
          </w:tcPr>
          <w:p w14:paraId="3AE88246" w14:textId="77777777" w:rsidR="005B4701" w:rsidRPr="00C1275F" w:rsidRDefault="005B470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  <w:tr w:rsidR="005B4701" w:rsidRPr="00C1275F" w14:paraId="46F544E9" w14:textId="77777777" w:rsidTr="00DD0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E4649C9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 xml:space="preserve">Emmanuelle Fontaine </w:t>
            </w:r>
          </w:p>
        </w:tc>
        <w:tc>
          <w:tcPr>
            <w:tcW w:w="3120" w:type="dxa"/>
          </w:tcPr>
          <w:p w14:paraId="79896FFE" w14:textId="77777777" w:rsidR="005B4701" w:rsidRPr="00C1275F" w:rsidRDefault="005B4701" w:rsidP="00DD020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289A6A85" w14:textId="77777777" w:rsidR="005B4701" w:rsidRPr="00C1275F" w:rsidRDefault="005B4701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 xml:space="preserve"> </w:t>
            </w:r>
          </w:p>
        </w:tc>
      </w:tr>
      <w:tr w:rsidR="005B4701" w:rsidRPr="00C1275F" w14:paraId="08710D87" w14:textId="77777777" w:rsidTr="00DD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A617B41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proofErr w:type="spellStart"/>
            <w:r w:rsidRPr="00553712">
              <w:rPr>
                <w:rFonts w:eastAsia="Palatino Linotype" w:cstheme="minorHAnsi"/>
              </w:rPr>
              <w:t>Nahom</w:t>
            </w:r>
            <w:proofErr w:type="spellEnd"/>
            <w:r w:rsidRPr="00553712">
              <w:rPr>
                <w:rFonts w:eastAsia="Palatino Linotype" w:cstheme="minorHAnsi"/>
              </w:rPr>
              <w:t xml:space="preserve"> Haile</w:t>
            </w:r>
          </w:p>
        </w:tc>
        <w:tc>
          <w:tcPr>
            <w:tcW w:w="3120" w:type="dxa"/>
          </w:tcPr>
          <w:p w14:paraId="18C259F0" w14:textId="293F7DE6" w:rsidR="005B4701" w:rsidRPr="00C1275F" w:rsidRDefault="00185685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7301002F" w14:textId="77777777" w:rsidR="005B4701" w:rsidRPr="00C1275F" w:rsidRDefault="005B4701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 xml:space="preserve"> </w:t>
            </w:r>
          </w:p>
        </w:tc>
      </w:tr>
      <w:tr w:rsidR="005B4701" w:rsidRPr="00C1275F" w14:paraId="7EADA1EF" w14:textId="77777777" w:rsidTr="00DD0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420B0A8" w14:textId="77777777" w:rsidR="005B4701" w:rsidRPr="00553712" w:rsidRDefault="005B4701" w:rsidP="00DD0207">
            <w:pPr>
              <w:rPr>
                <w:rFonts w:eastAsia="Palatino Linotype" w:cstheme="minorHAnsi"/>
              </w:rPr>
            </w:pPr>
            <w:r w:rsidRPr="00553712">
              <w:rPr>
                <w:rFonts w:eastAsia="Palatino Linotype" w:cstheme="minorHAnsi"/>
              </w:rPr>
              <w:t>Noah Loomis</w:t>
            </w:r>
          </w:p>
        </w:tc>
        <w:tc>
          <w:tcPr>
            <w:tcW w:w="3120" w:type="dxa"/>
          </w:tcPr>
          <w:p w14:paraId="25261B36" w14:textId="77777777" w:rsidR="005B4701" w:rsidRPr="00C1275F" w:rsidRDefault="005B4701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41EEBBF6" w14:textId="77777777" w:rsidR="005B4701" w:rsidRPr="00C1275F" w:rsidRDefault="005B4701" w:rsidP="00DD0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  <w:tr w:rsidR="00C61943" w:rsidRPr="00C1275F" w14:paraId="5DA327F7" w14:textId="77777777" w:rsidTr="00DD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0FB3923" w14:textId="5ED9369A" w:rsidR="00C61943" w:rsidRPr="00553712" w:rsidRDefault="00C61943" w:rsidP="00DD0207">
            <w:pPr>
              <w:rPr>
                <w:rFonts w:eastAsia="Palatino Linotype" w:cstheme="minorHAnsi"/>
              </w:rPr>
            </w:pPr>
            <w:proofErr w:type="spellStart"/>
            <w:r>
              <w:rPr>
                <w:rFonts w:eastAsia="Palatino Linotype" w:cstheme="minorHAnsi"/>
              </w:rPr>
              <w:t>Zhaojiang</w:t>
            </w:r>
            <w:proofErr w:type="spellEnd"/>
            <w:r>
              <w:rPr>
                <w:rFonts w:eastAsia="Palatino Linotype" w:cstheme="minorHAnsi"/>
              </w:rPr>
              <w:t xml:space="preserve"> Zhong</w:t>
            </w:r>
          </w:p>
        </w:tc>
        <w:tc>
          <w:tcPr>
            <w:tcW w:w="3120" w:type="dxa"/>
          </w:tcPr>
          <w:p w14:paraId="70CBDF02" w14:textId="0783DCE6" w:rsidR="00C61943" w:rsidRPr="00C1275F" w:rsidRDefault="00C61943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Development Team</w:t>
            </w:r>
          </w:p>
        </w:tc>
        <w:tc>
          <w:tcPr>
            <w:tcW w:w="3120" w:type="dxa"/>
          </w:tcPr>
          <w:p w14:paraId="58375420" w14:textId="77777777" w:rsidR="00C61943" w:rsidRPr="00C1275F" w:rsidRDefault="00C61943" w:rsidP="00DD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alatino Linotype" w:cstheme="minorHAnsi"/>
              </w:rPr>
            </w:pPr>
          </w:p>
        </w:tc>
      </w:tr>
    </w:tbl>
    <w:p w14:paraId="662A384C" w14:textId="77777777" w:rsidR="005B4701" w:rsidRPr="00C1275F" w:rsidRDefault="005B4701" w:rsidP="005B4701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Invited but Did Not Attend</w:t>
      </w:r>
    </w:p>
    <w:p w14:paraId="7CBE99CA" w14:textId="50AB5C44" w:rsidR="005B4701" w:rsidRPr="00C1275F" w:rsidRDefault="00C61943" w:rsidP="005B4701">
      <w:pPr>
        <w:rPr>
          <w:rFonts w:eastAsia="Palatino Linotype" w:cstheme="minorHAnsi"/>
        </w:rPr>
      </w:pPr>
      <w:r>
        <w:rPr>
          <w:rFonts w:eastAsia="Palatino Linotype" w:cstheme="minorHAnsi"/>
        </w:rPr>
        <w:t>N/A</w:t>
      </w:r>
      <w:r w:rsidR="005B4701" w:rsidRPr="00C1275F">
        <w:rPr>
          <w:rFonts w:eastAsia="Palatino Linotype" w:cstheme="minorHAnsi"/>
        </w:rPr>
        <w:tab/>
      </w:r>
      <w:r w:rsidR="005B4701" w:rsidRPr="00C1275F">
        <w:rPr>
          <w:rFonts w:eastAsia="Palatino Linotype" w:cstheme="minorHAnsi"/>
        </w:rPr>
        <w:tab/>
        <w:t xml:space="preserve">       </w:t>
      </w:r>
    </w:p>
    <w:p w14:paraId="371EE6F3" w14:textId="77777777" w:rsidR="005B4701" w:rsidRPr="00C1275F" w:rsidRDefault="005B4701" w:rsidP="005B4701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Subject</w:t>
      </w:r>
    </w:p>
    <w:p w14:paraId="378EC8D3" w14:textId="5964447F" w:rsidR="005B4701" w:rsidRPr="00C1275F" w:rsidRDefault="005B4701" w:rsidP="005B4701">
      <w:pPr>
        <w:rPr>
          <w:rFonts w:eastAsia="Palatino Linotype" w:cstheme="minorHAnsi"/>
        </w:rPr>
      </w:pPr>
      <w:r w:rsidRPr="00C1275F">
        <w:rPr>
          <w:rFonts w:eastAsia="Palatino Linotype" w:cstheme="minorHAnsi"/>
        </w:rPr>
        <w:t xml:space="preserve">To discuss </w:t>
      </w:r>
      <w:r w:rsidR="00304D66">
        <w:rPr>
          <w:rFonts w:eastAsia="Palatino Linotype" w:cstheme="minorHAnsi"/>
        </w:rPr>
        <w:t xml:space="preserve">both </w:t>
      </w:r>
      <w:r w:rsidR="00F2274F">
        <w:rPr>
          <w:rFonts w:eastAsia="Palatino Linotype" w:cstheme="minorHAnsi"/>
        </w:rPr>
        <w:t>the preparation and planning of sprint 1.</w:t>
      </w:r>
    </w:p>
    <w:p w14:paraId="7BBB2A9A" w14:textId="77777777" w:rsidR="005B4701" w:rsidRPr="00C1275F" w:rsidRDefault="005B4701" w:rsidP="005B4701">
      <w:pPr>
        <w:pStyle w:val="Heading1"/>
        <w:spacing w:line="360" w:lineRule="auto"/>
        <w:rPr>
          <w:rFonts w:asciiTheme="minorHAnsi" w:eastAsia="Century Gothic" w:hAnsiTheme="minorHAnsi" w:cstheme="minorHAnsi"/>
          <w:caps w:val="0"/>
          <w:color w:val="1B587C"/>
        </w:rPr>
      </w:pPr>
      <w:r w:rsidRPr="00C1275F">
        <w:rPr>
          <w:rFonts w:asciiTheme="minorHAnsi" w:eastAsia="Century Gothic" w:hAnsiTheme="minorHAnsi" w:cstheme="minorHAnsi"/>
          <w:color w:val="1B587C"/>
        </w:rPr>
        <w:t>Discussion Topics</w:t>
      </w:r>
    </w:p>
    <w:p w14:paraId="32DA1243" w14:textId="4AD3DE85" w:rsidR="005B4701" w:rsidRDefault="00BE5812" w:rsidP="004308C8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Allan wants the teacher flow to be highly prioritized for this sprint</w:t>
      </w:r>
    </w:p>
    <w:p w14:paraId="6EAFE019" w14:textId="2B9A0937" w:rsidR="00BE5812" w:rsidRDefault="00BE5812" w:rsidP="004308C8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Tasks for what Allan requested in the previous meeting should all be in the backlog</w:t>
      </w:r>
    </w:p>
    <w:p w14:paraId="4F6050FB" w14:textId="44E92805" w:rsidR="00BE5812" w:rsidRDefault="00BE5812" w:rsidP="004308C8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There may be</w:t>
      </w:r>
      <w:r w:rsidR="00D65CA0">
        <w:rPr>
          <w:rFonts w:cstheme="minorHAnsi"/>
        </w:rPr>
        <w:t xml:space="preserve"> tasks regarding the Teacher flow still left to do for next sprint</w:t>
      </w:r>
    </w:p>
    <w:p w14:paraId="3FB1136B" w14:textId="7D9C81B8" w:rsidR="00D65CA0" w:rsidRDefault="00D65CA0" w:rsidP="004308C8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Anything UI related can be shown to Allan once or twice a week for feedback</w:t>
      </w:r>
    </w:p>
    <w:p w14:paraId="78297D28" w14:textId="525604B8" w:rsidR="00D65CA0" w:rsidRDefault="00D65CA0" w:rsidP="004308C8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30% more effort into visuals</w:t>
      </w:r>
    </w:p>
    <w:p w14:paraId="48FFE70D" w14:textId="6E5DA256" w:rsidR="00D65CA0" w:rsidRDefault="00D65CA0" w:rsidP="004308C8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Avoiding re-work as per the agile process</w:t>
      </w:r>
    </w:p>
    <w:p w14:paraId="54D39EBD" w14:textId="3ABD185A" w:rsidR="00D65CA0" w:rsidRDefault="00D65CA0" w:rsidP="004308C8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Today will be loading up sprint 1 with tasks</w:t>
      </w:r>
    </w:p>
    <w:p w14:paraId="3EE476DC" w14:textId="092BB19A" w:rsidR="00D65CA0" w:rsidRDefault="00D65CA0" w:rsidP="00D65CA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Pipelines may be soon implemented</w:t>
      </w:r>
    </w:p>
    <w:p w14:paraId="028BDBAF" w14:textId="33F4D206" w:rsidR="00D65CA0" w:rsidRDefault="00D65CA0" w:rsidP="00D65CA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Versioning format (Major. Minor. Patch), we chose not to have a build number</w:t>
      </w:r>
    </w:p>
    <w:p w14:paraId="522A0646" w14:textId="20E19F57" w:rsidR="00D65CA0" w:rsidRDefault="00D65CA0" w:rsidP="00D65CA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Estimate our new tasks and have peer review hours be included </w:t>
      </w:r>
    </w:p>
    <w:p w14:paraId="0AAA8D92" w14:textId="5312AB4A" w:rsidR="00D65CA0" w:rsidRDefault="00D65CA0" w:rsidP="00D65CA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Missing x-unit testing tasks</w:t>
      </w:r>
    </w:p>
    <w:p w14:paraId="60A58FD9" w14:textId="1F2BEDD1" w:rsidR="00D65CA0" w:rsidRDefault="00D65CA0" w:rsidP="00D65CA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The option of having x-unit testing under existing user stories or creating new ones</w:t>
      </w:r>
    </w:p>
    <w:p w14:paraId="734F39BF" w14:textId="1B81B409" w:rsidR="00D65CA0" w:rsidRDefault="00D65CA0" w:rsidP="00D65CA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The option of tasks being assigned by APM or picking them ourselves</w:t>
      </w:r>
    </w:p>
    <w:p w14:paraId="59E483C7" w14:textId="10687FB1" w:rsidR="00D65CA0" w:rsidRDefault="00D65CA0" w:rsidP="00D65CA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Commit status for this sprint</w:t>
      </w:r>
      <w:r w:rsidR="00E66D03">
        <w:rPr>
          <w:rFonts w:cstheme="minorHAnsi"/>
        </w:rPr>
        <w:t xml:space="preserve"> (estimating to be done by noon today)</w:t>
      </w:r>
    </w:p>
    <w:p w14:paraId="47649D7C" w14:textId="42B02E4E" w:rsidR="00D65CA0" w:rsidRDefault="00D65CA0" w:rsidP="00D65CA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A02b review with Chris for excel spreadsheet plan</w:t>
      </w:r>
    </w:p>
    <w:p w14:paraId="7BED47BD" w14:textId="29F5DC13" w:rsidR="00D65CA0" w:rsidRDefault="00D65CA0" w:rsidP="00D65CA0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4 definitions of success</w:t>
      </w:r>
    </w:p>
    <w:p w14:paraId="58087B39" w14:textId="77777777" w:rsidR="00E133DC" w:rsidRPr="00D65CA0" w:rsidRDefault="00E133DC" w:rsidP="00E133DC">
      <w:pPr>
        <w:pStyle w:val="ListParagraph"/>
        <w:ind w:left="792"/>
        <w:rPr>
          <w:rFonts w:cstheme="minorHAnsi"/>
        </w:rPr>
      </w:pPr>
    </w:p>
    <w:p w14:paraId="72FB7020" w14:textId="77777777" w:rsidR="005B4701" w:rsidRPr="00C1275F" w:rsidRDefault="005B4701" w:rsidP="005B4701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Decisions</w:t>
      </w:r>
    </w:p>
    <w:tbl>
      <w:tblPr>
        <w:tblStyle w:val="TableGrid"/>
        <w:tblW w:w="9285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767"/>
        <w:gridCol w:w="8518"/>
      </w:tblGrid>
      <w:tr w:rsidR="005B4701" w:rsidRPr="00C1275F" w14:paraId="50D477C5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096905" w14:textId="77777777" w:rsidR="005B4701" w:rsidRPr="00C1275F" w:rsidRDefault="005B4701" w:rsidP="00DD0207">
            <w:pPr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lastRenderedPageBreak/>
              <w:t>D1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EC627" w14:textId="428598CD" w:rsidR="005B4701" w:rsidRPr="00C1275F" w:rsidRDefault="004308C8" w:rsidP="00DD0207">
            <w:pPr>
              <w:spacing w:line="259" w:lineRule="auto"/>
              <w:rPr>
                <w:rFonts w:eastAsia="Palatino Linotype" w:cstheme="minorHAnsi"/>
                <w:color w:val="F07F09" w:themeColor="accent1"/>
              </w:rPr>
            </w:pPr>
            <w:r>
              <w:rPr>
                <w:rFonts w:eastAsia="Palatino Linotype" w:cstheme="minorHAnsi"/>
              </w:rPr>
              <w:t>Teacher workflow is the main priority of this sprint (CRUD)</w:t>
            </w:r>
          </w:p>
        </w:tc>
      </w:tr>
      <w:tr w:rsidR="005B4701" w:rsidRPr="00C1275F" w14:paraId="15E7AEC2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3A3DA" w14:textId="77777777" w:rsidR="005B4701" w:rsidRPr="00C1275F" w:rsidRDefault="005B4701" w:rsidP="00DD020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D2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18928" w14:textId="12715C0A" w:rsidR="005B4701" w:rsidRPr="00450002" w:rsidRDefault="00450002" w:rsidP="00DD0207">
            <w:pPr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Versioning will follow the format of Major. Minor.  Patch (ex. 1.0.0)</w:t>
            </w:r>
          </w:p>
        </w:tc>
      </w:tr>
      <w:tr w:rsidR="005B4701" w:rsidRPr="00C1275F" w14:paraId="1B8C31EF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8102E" w14:textId="77777777" w:rsidR="005B4701" w:rsidRPr="00C1275F" w:rsidRDefault="005B4701" w:rsidP="00DD020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D3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1AE65" w14:textId="119C16B9" w:rsidR="005B4701" w:rsidRPr="00C1275F" w:rsidRDefault="00450002" w:rsidP="00DD0207">
            <w:pPr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X-unit testing will be under a user story</w:t>
            </w:r>
          </w:p>
        </w:tc>
      </w:tr>
      <w:tr w:rsidR="005B4701" w:rsidRPr="00C1275F" w14:paraId="5319F6B5" w14:textId="77777777" w:rsidTr="00DD0207">
        <w:trPr>
          <w:trHeight w:val="735"/>
        </w:trPr>
        <w:tc>
          <w:tcPr>
            <w:tcW w:w="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45E1C" w14:textId="77777777" w:rsidR="005B4701" w:rsidRPr="00C1275F" w:rsidRDefault="005B4701" w:rsidP="00DD0207">
            <w:pPr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D4</w:t>
            </w:r>
          </w:p>
        </w:tc>
        <w:tc>
          <w:tcPr>
            <w:tcW w:w="8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B5287" w14:textId="1046FE77" w:rsidR="005B4701" w:rsidRPr="00C1275F" w:rsidRDefault="00450002" w:rsidP="00DD0207">
            <w:pPr>
              <w:rPr>
                <w:rFonts w:eastAsia="Palatino Linotype" w:cstheme="minorHAnsi"/>
              </w:rPr>
            </w:pPr>
            <w:proofErr w:type="spellStart"/>
            <w:r>
              <w:rPr>
                <w:rFonts w:eastAsia="Palatino Linotype" w:cstheme="minorHAnsi"/>
              </w:rPr>
              <w:t>Arsen</w:t>
            </w:r>
            <w:proofErr w:type="spellEnd"/>
            <w:r>
              <w:rPr>
                <w:rFonts w:eastAsia="Palatino Linotype" w:cstheme="minorHAnsi"/>
              </w:rPr>
              <w:t xml:space="preserve"> will assign tasks this sprint</w:t>
            </w:r>
            <w:r w:rsidR="005B4701" w:rsidRPr="00C1275F">
              <w:rPr>
                <w:rFonts w:eastAsia="Palatino Linotype" w:cstheme="minorHAnsi"/>
              </w:rPr>
              <w:t xml:space="preserve"> </w:t>
            </w:r>
          </w:p>
        </w:tc>
      </w:tr>
    </w:tbl>
    <w:p w14:paraId="55BEA7A7" w14:textId="77777777" w:rsidR="005B4701" w:rsidRPr="00C1275F" w:rsidRDefault="005B4701" w:rsidP="005B4701">
      <w:pPr>
        <w:rPr>
          <w:rFonts w:cstheme="minorHAnsi"/>
        </w:rPr>
      </w:pPr>
      <w:r w:rsidRPr="00C1275F">
        <w:rPr>
          <w:rFonts w:eastAsia="Palatino Linotype" w:cstheme="minorHAnsi"/>
        </w:rPr>
        <w:t xml:space="preserve"> </w:t>
      </w:r>
    </w:p>
    <w:p w14:paraId="0E329015" w14:textId="77777777" w:rsidR="005B4701" w:rsidRPr="00C1275F" w:rsidRDefault="005B4701" w:rsidP="005B4701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Actions</w:t>
      </w:r>
    </w:p>
    <w:tbl>
      <w:tblPr>
        <w:tblStyle w:val="TableGrid"/>
        <w:tblW w:w="9361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624"/>
        <w:gridCol w:w="1884"/>
        <w:gridCol w:w="3210"/>
        <w:gridCol w:w="1735"/>
        <w:gridCol w:w="1908"/>
      </w:tblGrid>
      <w:tr w:rsidR="005B4701" w:rsidRPr="00C1275F" w14:paraId="0698115E" w14:textId="77777777" w:rsidTr="00E53F4C">
        <w:trPr>
          <w:trHeight w:val="570"/>
        </w:trPr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E2402" w14:textId="77777777" w:rsidR="005B4701" w:rsidRPr="00C1275F" w:rsidRDefault="005B4701" w:rsidP="00DD0207">
            <w:pPr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>A1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484B47" w14:textId="475628D7" w:rsidR="005B4701" w:rsidRPr="00C1275F" w:rsidRDefault="00A076B6" w:rsidP="00DD0207">
            <w:pPr>
              <w:spacing w:line="259" w:lineRule="auto"/>
              <w:rPr>
                <w:rFonts w:eastAsia="Palatino Linotype" w:cstheme="minorHAnsi"/>
              </w:rPr>
            </w:pPr>
            <w:r>
              <w:rPr>
                <w:rFonts w:eastAsia="Palatino Linotype" w:cstheme="minorHAnsi"/>
              </w:rPr>
              <w:t>Alex</w:t>
            </w:r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CA181" w14:textId="77777777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Sending out the meeting minutes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4CD358" w14:textId="77777777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485A6" w14:textId="1FA2DD57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02/1</w:t>
            </w:r>
            <w:r w:rsidR="00A076B6">
              <w:rPr>
                <w:rFonts w:eastAsia="Palatino Linotype" w:cstheme="minorHAnsi"/>
              </w:rPr>
              <w:t>6</w:t>
            </w:r>
            <w:r w:rsidRPr="00C1275F">
              <w:rPr>
                <w:rFonts w:eastAsia="Palatino Linotype" w:cstheme="minorHAnsi"/>
              </w:rPr>
              <w:t>/2022</w:t>
            </w:r>
          </w:p>
        </w:tc>
      </w:tr>
      <w:tr w:rsidR="005B4701" w:rsidRPr="00C1275F" w14:paraId="5A5297D3" w14:textId="77777777" w:rsidTr="00E53F4C">
        <w:trPr>
          <w:trHeight w:val="570"/>
        </w:trPr>
        <w:tc>
          <w:tcPr>
            <w:tcW w:w="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F0863" w14:textId="77777777" w:rsidR="005B4701" w:rsidRPr="00C1275F" w:rsidRDefault="005B4701" w:rsidP="00DD0207">
            <w:pPr>
              <w:rPr>
                <w:rFonts w:cstheme="minorHAnsi"/>
              </w:rPr>
            </w:pPr>
            <w:r w:rsidRPr="00C1275F">
              <w:rPr>
                <w:rFonts w:eastAsia="Palatino Linotype" w:cstheme="minorHAnsi"/>
              </w:rPr>
              <w:t>A2</w:t>
            </w:r>
          </w:p>
        </w:tc>
        <w:tc>
          <w:tcPr>
            <w:tcW w:w="1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516B26" w14:textId="77777777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proofErr w:type="spellStart"/>
            <w:r w:rsidRPr="00C1275F">
              <w:rPr>
                <w:rFonts w:eastAsia="Palatino Linotype" w:cstheme="minorHAnsi"/>
              </w:rPr>
              <w:t>Arsen</w:t>
            </w:r>
            <w:proofErr w:type="spellEnd"/>
          </w:p>
        </w:tc>
        <w:tc>
          <w:tcPr>
            <w:tcW w:w="3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885895" w14:textId="405B631B" w:rsidR="005B4701" w:rsidRPr="00C1275F" w:rsidRDefault="005B4701" w:rsidP="00DD0207">
            <w:pPr>
              <w:rPr>
                <w:rFonts w:cstheme="minorHAnsi"/>
              </w:rPr>
            </w:pPr>
            <w:r w:rsidRPr="00C1275F">
              <w:rPr>
                <w:rFonts w:cstheme="minorHAnsi"/>
              </w:rPr>
              <w:t>Send commit email</w:t>
            </w:r>
            <w:r w:rsidR="0064555A">
              <w:rPr>
                <w:rFonts w:cstheme="minorHAnsi"/>
              </w:rPr>
              <w:t xml:space="preserve"> </w:t>
            </w:r>
            <w:r w:rsidR="00D32F5E">
              <w:rPr>
                <w:rFonts w:cstheme="minorHAnsi"/>
              </w:rPr>
              <w:t>by</w:t>
            </w:r>
            <w:r w:rsidR="0064555A">
              <w:rPr>
                <w:rFonts w:cstheme="minorHAnsi"/>
              </w:rPr>
              <w:t xml:space="preserve"> noon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B4CC8" w14:textId="77777777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Open</w:t>
            </w:r>
          </w:p>
        </w:tc>
        <w:tc>
          <w:tcPr>
            <w:tcW w:w="1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9DB" w14:textId="77777777" w:rsidR="005B4701" w:rsidRPr="00C1275F" w:rsidRDefault="005B4701" w:rsidP="00DD0207">
            <w:pPr>
              <w:spacing w:line="259" w:lineRule="auto"/>
              <w:rPr>
                <w:rFonts w:eastAsia="Palatino Linotype" w:cstheme="minorHAnsi"/>
              </w:rPr>
            </w:pPr>
            <w:r w:rsidRPr="00C1275F">
              <w:rPr>
                <w:rFonts w:eastAsia="Palatino Linotype" w:cstheme="minorHAnsi"/>
              </w:rPr>
              <w:t>02/16/2022</w:t>
            </w:r>
          </w:p>
        </w:tc>
      </w:tr>
    </w:tbl>
    <w:p w14:paraId="2D976C5E" w14:textId="77777777" w:rsidR="005B4701" w:rsidRPr="00C1275F" w:rsidRDefault="005B4701" w:rsidP="005B4701">
      <w:pPr>
        <w:rPr>
          <w:rFonts w:cstheme="minorHAnsi"/>
        </w:rPr>
      </w:pPr>
      <w:r w:rsidRPr="00C1275F">
        <w:rPr>
          <w:rFonts w:eastAsia="Palatino Linotype" w:cstheme="minorHAnsi"/>
        </w:rPr>
        <w:t xml:space="preserve"> </w:t>
      </w:r>
    </w:p>
    <w:p w14:paraId="25252F83" w14:textId="77777777" w:rsidR="005B4701" w:rsidRPr="00C1275F" w:rsidRDefault="005B4701" w:rsidP="005B4701">
      <w:pPr>
        <w:pStyle w:val="Heading1"/>
        <w:rPr>
          <w:rFonts w:asciiTheme="minorHAnsi" w:hAnsiTheme="minorHAnsi" w:cstheme="minorHAnsi"/>
        </w:rPr>
      </w:pPr>
      <w:r w:rsidRPr="00C1275F">
        <w:rPr>
          <w:rFonts w:asciiTheme="minorHAnsi" w:eastAsia="Century Gothic" w:hAnsiTheme="minorHAnsi" w:cstheme="minorHAnsi"/>
          <w:color w:val="1B587C"/>
        </w:rPr>
        <w:t>Follow up and next steps</w:t>
      </w:r>
    </w:p>
    <w:p w14:paraId="1E9C7482" w14:textId="77777777" w:rsidR="005B4701" w:rsidRPr="00C1275F" w:rsidRDefault="005B4701" w:rsidP="005B4701">
      <w:pPr>
        <w:pStyle w:val="ListParagraph"/>
        <w:numPr>
          <w:ilvl w:val="0"/>
          <w:numId w:val="18"/>
        </w:numPr>
        <w:spacing w:before="0" w:after="160" w:line="259" w:lineRule="auto"/>
        <w:rPr>
          <w:rFonts w:cstheme="minorHAnsi"/>
        </w:rPr>
      </w:pPr>
      <w:r w:rsidRPr="00C1275F">
        <w:rPr>
          <w:rFonts w:cstheme="minorHAnsi"/>
        </w:rPr>
        <w:t>Send meeting minutes to Chris.</w:t>
      </w:r>
    </w:p>
    <w:p w14:paraId="732E5060" w14:textId="77777777" w:rsidR="005B4701" w:rsidRPr="00C1275F" w:rsidRDefault="005B4701" w:rsidP="005B4701">
      <w:pPr>
        <w:pStyle w:val="ListParagraph"/>
        <w:numPr>
          <w:ilvl w:val="0"/>
          <w:numId w:val="18"/>
        </w:numPr>
        <w:spacing w:before="0" w:after="160" w:line="259" w:lineRule="auto"/>
        <w:rPr>
          <w:rFonts w:cstheme="minorHAnsi"/>
        </w:rPr>
      </w:pPr>
      <w:r w:rsidRPr="00C1275F">
        <w:rPr>
          <w:rFonts w:cstheme="minorHAnsi"/>
        </w:rPr>
        <w:t xml:space="preserve">Send commit email to </w:t>
      </w:r>
      <w:r>
        <w:rPr>
          <w:rFonts w:cstheme="minorHAnsi"/>
        </w:rPr>
        <w:t>c</w:t>
      </w:r>
      <w:r w:rsidRPr="00C1275F">
        <w:rPr>
          <w:rFonts w:cstheme="minorHAnsi"/>
        </w:rPr>
        <w:t>lient.</w:t>
      </w:r>
    </w:p>
    <w:p w14:paraId="52CE7912" w14:textId="72B11388" w:rsidR="005B4701" w:rsidRPr="00C1275F" w:rsidRDefault="00A076B6" w:rsidP="005B4701">
      <w:pPr>
        <w:pStyle w:val="ListParagraph"/>
        <w:numPr>
          <w:ilvl w:val="0"/>
          <w:numId w:val="18"/>
        </w:numPr>
        <w:spacing w:before="0" w:after="160" w:line="259" w:lineRule="auto"/>
        <w:rPr>
          <w:rFonts w:cstheme="minorHAnsi"/>
        </w:rPr>
      </w:pPr>
      <w:r>
        <w:rPr>
          <w:rFonts w:cstheme="minorHAnsi"/>
        </w:rPr>
        <w:t>Update backlog</w:t>
      </w:r>
    </w:p>
    <w:p w14:paraId="23D6EC27" w14:textId="6BA9737E" w:rsidR="008B260C" w:rsidRPr="005B4701" w:rsidRDefault="008B260C" w:rsidP="005B4701"/>
    <w:sectPr w:rsidR="008B260C" w:rsidRPr="005B4701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CD4E2" w14:textId="77777777" w:rsidR="00AC0247" w:rsidRDefault="00AC0247">
      <w:r>
        <w:separator/>
      </w:r>
    </w:p>
    <w:p w14:paraId="223FDE8F" w14:textId="77777777" w:rsidR="00AC0247" w:rsidRDefault="00AC0247"/>
    <w:p w14:paraId="0749E28E" w14:textId="77777777" w:rsidR="00AC0247" w:rsidRDefault="00AC0247"/>
  </w:endnote>
  <w:endnote w:type="continuationSeparator" w:id="0">
    <w:p w14:paraId="61E256E0" w14:textId="77777777" w:rsidR="00AC0247" w:rsidRDefault="00AC0247">
      <w:r>
        <w:continuationSeparator/>
      </w:r>
    </w:p>
    <w:p w14:paraId="432BB221" w14:textId="77777777" w:rsidR="00AC0247" w:rsidRDefault="00AC0247"/>
    <w:p w14:paraId="7E5D8542" w14:textId="77777777" w:rsidR="00AC0247" w:rsidRDefault="00AC02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C2890" w14:textId="77777777" w:rsidR="00907FCF" w:rsidRDefault="008B14E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15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A6C65" w14:textId="77777777" w:rsidR="00AC0247" w:rsidRDefault="00AC0247">
      <w:r>
        <w:separator/>
      </w:r>
    </w:p>
    <w:p w14:paraId="40AD07E8" w14:textId="77777777" w:rsidR="00AC0247" w:rsidRDefault="00AC0247"/>
    <w:p w14:paraId="49151603" w14:textId="77777777" w:rsidR="00AC0247" w:rsidRDefault="00AC0247"/>
  </w:footnote>
  <w:footnote w:type="continuationSeparator" w:id="0">
    <w:p w14:paraId="47CB3F18" w14:textId="77777777" w:rsidR="00AC0247" w:rsidRDefault="00AC0247">
      <w:r>
        <w:continuationSeparator/>
      </w:r>
    </w:p>
    <w:p w14:paraId="5B405D80" w14:textId="77777777" w:rsidR="00AC0247" w:rsidRDefault="00AC0247"/>
    <w:p w14:paraId="4F4FD2E9" w14:textId="77777777" w:rsidR="00AC0247" w:rsidRDefault="00AC02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D4AA3"/>
    <w:multiLevelType w:val="hybridMultilevel"/>
    <w:tmpl w:val="08D8A4D2"/>
    <w:lvl w:ilvl="0" w:tplc="E3222446">
      <w:start w:val="2021"/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F005D"/>
    <w:multiLevelType w:val="hybridMultilevel"/>
    <w:tmpl w:val="4DA886C8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43D4FF6"/>
    <w:multiLevelType w:val="hybridMultilevel"/>
    <w:tmpl w:val="D8D27866"/>
    <w:lvl w:ilvl="0" w:tplc="E3222446">
      <w:start w:val="2021"/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54F33FC8"/>
    <w:multiLevelType w:val="hybridMultilevel"/>
    <w:tmpl w:val="3B86C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653E8"/>
    <w:multiLevelType w:val="hybridMultilevel"/>
    <w:tmpl w:val="A4C6D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83262"/>
    <w:multiLevelType w:val="hybridMultilevel"/>
    <w:tmpl w:val="AC0CFBC4"/>
    <w:lvl w:ilvl="0" w:tplc="58CAC0B6">
      <w:start w:val="2021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F10048"/>
    <w:multiLevelType w:val="hybridMultilevel"/>
    <w:tmpl w:val="045EE0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A3E6D"/>
    <w:multiLevelType w:val="hybridMultilevel"/>
    <w:tmpl w:val="30DE3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87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56C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EA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A25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F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67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5A9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F23F32"/>
    <w:multiLevelType w:val="hybridMultilevel"/>
    <w:tmpl w:val="5226FEB4"/>
    <w:lvl w:ilvl="0" w:tplc="E3222446">
      <w:start w:val="2021"/>
      <w:numFmt w:val="bullet"/>
      <w:lvlText w:val="-"/>
      <w:lvlJc w:val="left"/>
      <w:pPr>
        <w:ind w:left="432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0"/>
  </w:num>
  <w:num w:numId="14">
    <w:abstractNumId w:val="13"/>
  </w:num>
  <w:num w:numId="15">
    <w:abstractNumId w:val="15"/>
  </w:num>
  <w:num w:numId="16">
    <w:abstractNumId w:val="14"/>
  </w:num>
  <w:num w:numId="17">
    <w:abstractNumId w:val="16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4C"/>
    <w:rsid w:val="000076D5"/>
    <w:rsid w:val="00035EA2"/>
    <w:rsid w:val="0005531A"/>
    <w:rsid w:val="000617A3"/>
    <w:rsid w:val="00096438"/>
    <w:rsid w:val="000A3053"/>
    <w:rsid w:val="00116F06"/>
    <w:rsid w:val="001422D8"/>
    <w:rsid w:val="00161809"/>
    <w:rsid w:val="00170F6A"/>
    <w:rsid w:val="00185685"/>
    <w:rsid w:val="001B1500"/>
    <w:rsid w:val="001B22E5"/>
    <w:rsid w:val="001D4F09"/>
    <w:rsid w:val="00246A2A"/>
    <w:rsid w:val="002935AB"/>
    <w:rsid w:val="002A4577"/>
    <w:rsid w:val="002E3124"/>
    <w:rsid w:val="00304D66"/>
    <w:rsid w:val="003452EF"/>
    <w:rsid w:val="003B53E1"/>
    <w:rsid w:val="003B6464"/>
    <w:rsid w:val="003F56C0"/>
    <w:rsid w:val="00402BCA"/>
    <w:rsid w:val="00420E4C"/>
    <w:rsid w:val="004308C8"/>
    <w:rsid w:val="004317FE"/>
    <w:rsid w:val="00450002"/>
    <w:rsid w:val="00464ECB"/>
    <w:rsid w:val="00495935"/>
    <w:rsid w:val="004B12B7"/>
    <w:rsid w:val="00516478"/>
    <w:rsid w:val="00542047"/>
    <w:rsid w:val="005454FF"/>
    <w:rsid w:val="005B4701"/>
    <w:rsid w:val="006018C1"/>
    <w:rsid w:val="0064555A"/>
    <w:rsid w:val="00651E5A"/>
    <w:rsid w:val="0069252B"/>
    <w:rsid w:val="006D5963"/>
    <w:rsid w:val="00700776"/>
    <w:rsid w:val="00722277"/>
    <w:rsid w:val="00787035"/>
    <w:rsid w:val="00790B27"/>
    <w:rsid w:val="007D6CD0"/>
    <w:rsid w:val="008B14EC"/>
    <w:rsid w:val="008B260C"/>
    <w:rsid w:val="008C7020"/>
    <w:rsid w:val="008E6A94"/>
    <w:rsid w:val="00907FCF"/>
    <w:rsid w:val="009258E0"/>
    <w:rsid w:val="009926B7"/>
    <w:rsid w:val="009A481E"/>
    <w:rsid w:val="009B023C"/>
    <w:rsid w:val="00A00B91"/>
    <w:rsid w:val="00A076B6"/>
    <w:rsid w:val="00A42BDF"/>
    <w:rsid w:val="00A542D4"/>
    <w:rsid w:val="00A7386C"/>
    <w:rsid w:val="00A84AA2"/>
    <w:rsid w:val="00A9382D"/>
    <w:rsid w:val="00AC0247"/>
    <w:rsid w:val="00B062BE"/>
    <w:rsid w:val="00B43B41"/>
    <w:rsid w:val="00B72D3C"/>
    <w:rsid w:val="00B966B8"/>
    <w:rsid w:val="00BE5812"/>
    <w:rsid w:val="00BE6E40"/>
    <w:rsid w:val="00C1615B"/>
    <w:rsid w:val="00C61943"/>
    <w:rsid w:val="00C952FF"/>
    <w:rsid w:val="00CA4986"/>
    <w:rsid w:val="00D3020B"/>
    <w:rsid w:val="00D32F5E"/>
    <w:rsid w:val="00D65CA0"/>
    <w:rsid w:val="00D851F4"/>
    <w:rsid w:val="00DB2A36"/>
    <w:rsid w:val="00DE215D"/>
    <w:rsid w:val="00DE270F"/>
    <w:rsid w:val="00E12ABF"/>
    <w:rsid w:val="00E133DC"/>
    <w:rsid w:val="00E23379"/>
    <w:rsid w:val="00E272D4"/>
    <w:rsid w:val="00E367E1"/>
    <w:rsid w:val="00E53F4C"/>
    <w:rsid w:val="00E66D03"/>
    <w:rsid w:val="00E81B20"/>
    <w:rsid w:val="00E8337A"/>
    <w:rsid w:val="00EC5652"/>
    <w:rsid w:val="00EE24D6"/>
    <w:rsid w:val="00F2274F"/>
    <w:rsid w:val="00F53F4A"/>
    <w:rsid w:val="00FA2725"/>
    <w:rsid w:val="00FA2AF9"/>
    <w:rsid w:val="00FB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44376F60"/>
  <w15:chartTrackingRefBased/>
  <w15:docId w15:val="{4E82186C-14C3-4A0F-9F57-5CF68CD0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B43B41"/>
    <w:pPr>
      <w:ind w:left="720"/>
      <w:contextualSpacing/>
    </w:pPr>
  </w:style>
  <w:style w:type="table" w:styleId="ListTable1Light-Accent3">
    <w:name w:val="List Table 1 Light Accent 3"/>
    <w:basedOn w:val="TableNormal"/>
    <w:uiPriority w:val="46"/>
    <w:rsid w:val="005B470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han\AppData\Roaming\Microsoft\Templates\Meeting%20minut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67836-49C5-4DFD-97F3-4D7AD7A1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135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lab</dc:creator>
  <cp:keywords/>
  <cp:lastModifiedBy>Dionne, Alexander</cp:lastModifiedBy>
  <cp:revision>80</cp:revision>
  <dcterms:created xsi:type="dcterms:W3CDTF">2021-09-17T16:45:00Z</dcterms:created>
  <dcterms:modified xsi:type="dcterms:W3CDTF">2022-02-16T15:15:00Z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